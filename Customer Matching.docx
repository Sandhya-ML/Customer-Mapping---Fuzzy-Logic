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876370"/>
    <w:p w14:paraId="6350F7AA" w14:textId="0422BDBA" w:rsidR="00CD2187" w:rsidRDefault="00507FFE" w:rsidP="00022204">
      <w:pPr>
        <w:pStyle w:val="Heading1"/>
        <w:numPr>
          <w:ilvl w:val="0"/>
          <w:numId w:val="0"/>
        </w:numPr>
      </w:pPr>
      <w:r>
        <w:rPr>
          <w:noProof/>
          <w:lang w:eastAsia="en-GB"/>
        </w:rPr>
        <mc:AlternateContent>
          <mc:Choice Requires="wpg">
            <w:drawing>
              <wp:anchor distT="0" distB="0" distL="114300" distR="114300" simplePos="0" relativeHeight="251659264" behindDoc="0" locked="0" layoutInCell="1" allowOverlap="1" wp14:anchorId="43ABD655" wp14:editId="324A6188">
                <wp:simplePos x="0" y="0"/>
                <wp:positionH relativeFrom="margin">
                  <wp:posOffset>0</wp:posOffset>
                </wp:positionH>
                <wp:positionV relativeFrom="topMargin">
                  <wp:posOffset>884555</wp:posOffset>
                </wp:positionV>
                <wp:extent cx="6353810" cy="776605"/>
                <wp:effectExtent l="0" t="0" r="27940" b="4445"/>
                <wp:wrapTopAndBottom/>
                <wp:docPr id="1" name="Group 1"/>
                <wp:cNvGraphicFramePr/>
                <a:graphic xmlns:a="http://schemas.openxmlformats.org/drawingml/2006/main">
                  <a:graphicData uri="http://schemas.microsoft.com/office/word/2010/wordprocessingGroup">
                    <wpg:wgp>
                      <wpg:cNvGrpSpPr/>
                      <wpg:grpSpPr>
                        <a:xfrm>
                          <a:off x="0" y="0"/>
                          <a:ext cx="6353810" cy="776605"/>
                          <a:chOff x="0" y="0"/>
                          <a:chExt cx="6354890" cy="774902"/>
                        </a:xfrm>
                      </wpg:grpSpPr>
                      <wps:wsp>
                        <wps:cNvPr id="32" name="Text Box 131"/>
                        <wps:cNvSpPr txBox="1">
                          <a:spLocks noChangeArrowheads="1"/>
                        </wps:cNvSpPr>
                        <wps:spPr bwMode="auto">
                          <a:xfrm>
                            <a:off x="0" y="0"/>
                            <a:ext cx="6354890" cy="774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25D756" w14:textId="767FC17F" w:rsidR="00507FFE" w:rsidRPr="00BE5EFD" w:rsidRDefault="00507FFE" w:rsidP="00507FFE">
                              <w:pPr>
                                <w:spacing w:before="40" w:after="200" w:line="216" w:lineRule="auto"/>
                                <w:rPr>
                                  <w:rStyle w:val="Heading2Char"/>
                                  <w:rFonts w:eastAsiaTheme="minorHAnsi" w:cs="Arial"/>
                                  <w:sz w:val="40"/>
                                </w:rPr>
                              </w:pPr>
                              <w:r>
                                <w:rPr>
                                  <w:rStyle w:val="Heading2Char"/>
                                  <w:rFonts w:eastAsiaTheme="majorEastAsia" w:cs="Arial"/>
                                  <w:color w:val="173845"/>
                                  <w:spacing w:val="-10"/>
                                  <w:kern w:val="28"/>
                                  <w:sz w:val="40"/>
                                  <w:szCs w:val="40"/>
                                </w:rPr>
                                <w:t>D</w:t>
                              </w:r>
                              <w:r w:rsidR="00CD2187">
                                <w:rPr>
                                  <w:rStyle w:val="Heading2Char"/>
                                  <w:rFonts w:eastAsiaTheme="majorEastAsia" w:cs="Arial"/>
                                  <w:color w:val="173845"/>
                                  <w:spacing w:val="-10"/>
                                  <w:kern w:val="28"/>
                                  <w:sz w:val="40"/>
                                  <w:szCs w:val="40"/>
                                </w:rPr>
                                <w:t>ata Science – Problem 1</w:t>
                              </w:r>
                            </w:p>
                            <w:p w14:paraId="7EC2C92B" w14:textId="39FAEA0D" w:rsidR="00507FFE" w:rsidRPr="00BE5EFD" w:rsidRDefault="00CD2187" w:rsidP="00507FFE">
                              <w:pPr>
                                <w:spacing w:before="40" w:after="40"/>
                                <w:rPr>
                                  <w:rFonts w:ascii="Arial" w:hAnsi="Arial" w:cs="Arial"/>
                                  <w:color w:val="173845"/>
                                  <w:sz w:val="40"/>
                                  <w:szCs w:val="40"/>
                                </w:rPr>
                              </w:pPr>
                              <w:r>
                                <w:rPr>
                                  <w:rFonts w:ascii="Arial" w:hAnsi="Arial" w:cs="Arial"/>
                                  <w:color w:val="173845"/>
                                  <w:sz w:val="40"/>
                                  <w:szCs w:val="40"/>
                                </w:rPr>
                                <w:t>Customer Matching</w:t>
                              </w:r>
                            </w:p>
                          </w:txbxContent>
                        </wps:txbx>
                        <wps:bodyPr rot="0" vert="horz" wrap="square" lIns="0" tIns="0" rIns="0" bIns="0" anchor="t" anchorCtr="0" upright="1">
                          <a:spAutoFit/>
                        </wps:bodyPr>
                      </wps:wsp>
                      <wps:wsp>
                        <wps:cNvPr id="18" name="Straight Connector 17">
                          <a:extLst>
                            <a:ext uri="{FF2B5EF4-FFF2-40B4-BE49-F238E27FC236}">
                              <a16:creationId xmlns:a16="http://schemas.microsoft.com/office/drawing/2014/main" id="{132379B3-2C2B-425A-8ADE-3D8C9BD084D9}"/>
                            </a:ext>
                          </a:extLst>
                        </wps:cNvPr>
                        <wps:cNvCnPr>
                          <a:cxnSpLocks/>
                        </wps:cNvCnPr>
                        <wps:spPr>
                          <a:xfrm>
                            <a:off x="8627" y="362310"/>
                            <a:ext cx="634555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ABD655" id="Group 1" o:spid="_x0000_s1026" style="position:absolute;margin-left:0;margin-top:69.65pt;width:500.3pt;height:61.15pt;z-index:251659264;mso-position-horizontal-relative:margin;mso-position-vertical-relative:top-margin-area;mso-width-relative:margin;mso-height-relative:margin" coordsize="63548,7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">
                <v:shapetype id="_x0000_t202" coordsize="21600,21600" o:spt="202" path="m,l,21600r21600,l21600,xe">
                  <v:stroke joinstyle="miter"/>
                  <v:path gradientshapeok="t" o:connecttype="rect"/>
                </v:shapetype>
                <v:shape id="Text Box 131" o:spid="_x0000_s1027" type="#_x0000_t202" style="position:absolute;width:63548;height:7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" filled="f" stroked="f" strokeweight=".5pt">
                  <v:textbox style="mso-fit-shape-to-text:t" inset="0,0,0,0">
                    <w:txbxContent>
                      <w:p w14:paraId="1825D756" w14:textId="767FC17F" w:rsidR="00507FFE" w:rsidRPr="00BE5EFD" w:rsidRDefault="00507FFE" w:rsidP="00507FFE">
                        <w:pPr>
                          <w:spacing w:before="40" w:after="200" w:line="216" w:lineRule="auto"/>
                          <w:rPr>
                            <w:rStyle w:val="Heading2Char"/>
                            <w:rFonts w:eastAsiaTheme="minorHAnsi" w:cs="Arial"/>
                            <w:sz w:val="40"/>
                          </w:rPr>
                        </w:pPr>
                        <w:r>
                          <w:rPr>
                            <w:rStyle w:val="Heading2Char"/>
                            <w:rFonts w:eastAsiaTheme="majorEastAsia" w:cs="Arial"/>
                            <w:color w:val="173845"/>
                            <w:spacing w:val="-10"/>
                            <w:kern w:val="28"/>
                            <w:sz w:val="40"/>
                            <w:szCs w:val="40"/>
                          </w:rPr>
                          <w:t>D</w:t>
                        </w:r>
                        <w:r w:rsidR="00CD2187">
                          <w:rPr>
                            <w:rStyle w:val="Heading2Char"/>
                            <w:rFonts w:eastAsiaTheme="majorEastAsia" w:cs="Arial"/>
                            <w:color w:val="173845"/>
                            <w:spacing w:val="-10"/>
                            <w:kern w:val="28"/>
                            <w:sz w:val="40"/>
                            <w:szCs w:val="40"/>
                          </w:rPr>
                          <w:t>ata Science – Problem 1</w:t>
                        </w:r>
                      </w:p>
                      <w:p w14:paraId="7EC2C92B" w14:textId="39FAEA0D" w:rsidR="00507FFE" w:rsidRPr="00BE5EFD" w:rsidRDefault="00CD2187" w:rsidP="00507FFE">
                        <w:pPr>
                          <w:spacing w:before="40" w:after="40"/>
                          <w:rPr>
                            <w:rFonts w:ascii="Arial" w:hAnsi="Arial" w:cs="Arial"/>
                            <w:color w:val="173845"/>
                            <w:sz w:val="40"/>
                            <w:szCs w:val="40"/>
                          </w:rPr>
                        </w:pPr>
                        <w:r>
                          <w:rPr>
                            <w:rFonts w:ascii="Arial" w:hAnsi="Arial" w:cs="Arial"/>
                            <w:color w:val="173845"/>
                            <w:sz w:val="40"/>
                            <w:szCs w:val="40"/>
                          </w:rPr>
                          <w:t>Customer Matching</w:t>
                        </w:r>
                      </w:p>
                    </w:txbxContent>
                  </v:textbox>
                </v:shape>
                <v:line id="Straight Connector 17" o:spid="_x0000_s1028" style="position:absolute;visibility:visible;mso-wrap-style:square" from="86,3623" to="63541,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" strokecolor="#173845 [3215]" strokeweight="1pt">
                  <v:stroke joinstyle="miter"/>
                  <o:lock v:ext="edit" shapetype="f"/>
                </v:line>
                <w10:wrap type="topAndBottom" anchorx="margin" anchory="margin"/>
              </v:group>
            </w:pict>
          </mc:Fallback>
        </mc:AlternateContent>
      </w:r>
      <w:bookmarkEnd w:id="0"/>
    </w:p>
    <w:p w14:paraId="11FB9FFC" w14:textId="36D439AB" w:rsidR="00CD2187" w:rsidRDefault="00CD2187" w:rsidP="00CD2187">
      <w:pPr>
        <w:pStyle w:val="Heading1"/>
        <w:numPr>
          <w:ilvl w:val="0"/>
          <w:numId w:val="34"/>
        </w:numPr>
      </w:pPr>
      <w:r>
        <w:t>Problem Statement:</w:t>
      </w:r>
    </w:p>
    <w:p w14:paraId="1F0C17EB" w14:textId="77777777" w:rsidR="003C0853" w:rsidRDefault="00566B93" w:rsidP="00CD2187">
      <w:r>
        <w:t>Customer has two different datasets one with the customer level data and the other based on the aggregated transaction level data. The issue here is they have not been able to directly map both the datasets since customer data has the customer ID but misses the customer Name and the transactions data has the customer Name but misses the customer ID</w:t>
      </w:r>
      <w:r w:rsidR="00953810">
        <w:t xml:space="preserve">. </w:t>
      </w:r>
    </w:p>
    <w:p w14:paraId="49E873A6" w14:textId="70D3BBCB" w:rsidR="00B04D0B" w:rsidRDefault="00B04D0B" w:rsidP="00CD2187">
      <w:proofErr w:type="gramStart"/>
      <w:r>
        <w:t>In order for</w:t>
      </w:r>
      <w:proofErr w:type="gramEnd"/>
      <w:r>
        <w:t xml:space="preserve"> the Customer to identify revenue across their customer base, could you match data between two datasets.</w:t>
      </w:r>
    </w:p>
    <w:p w14:paraId="395EBE1B" w14:textId="02AFD878" w:rsidR="00953810" w:rsidRDefault="00953810" w:rsidP="00CD2187"/>
    <w:p w14:paraId="3B265224" w14:textId="4B5F8D24" w:rsidR="00953810" w:rsidRDefault="00953810" w:rsidP="00953810">
      <w:pPr>
        <w:pStyle w:val="Heading1"/>
        <w:numPr>
          <w:ilvl w:val="0"/>
          <w:numId w:val="34"/>
        </w:numPr>
      </w:pPr>
      <w:r>
        <w:t>Requirement:</w:t>
      </w:r>
    </w:p>
    <w:p w14:paraId="57B8B2F0" w14:textId="63B584B1" w:rsidR="00B04D0B" w:rsidRDefault="00953810" w:rsidP="00953810">
      <w:r>
        <w:t>Can you provide a solution to perform the data triangulation between the two datasets? (The datasets have been attached)</w:t>
      </w:r>
    </w:p>
    <w:p w14:paraId="1A27B52B" w14:textId="3BC12F33" w:rsidR="00953810" w:rsidRDefault="00953810" w:rsidP="00953810">
      <w:r>
        <w:t>We have the following data in both the datasets. But the format of the data might be different.</w:t>
      </w:r>
    </w:p>
    <w:p w14:paraId="08B3218E" w14:textId="77777777" w:rsidR="00953810" w:rsidRPr="00953810" w:rsidRDefault="00953810" w:rsidP="00953810">
      <w:pPr>
        <w:numPr>
          <w:ilvl w:val="0"/>
          <w:numId w:val="35"/>
        </w:numPr>
        <w:shd w:val="clear" w:color="auto" w:fill="FFFFFF"/>
        <w:spacing w:after="0" w:line="240" w:lineRule="auto"/>
      </w:pPr>
      <w:r w:rsidRPr="00953810">
        <w:t>Geography</w:t>
      </w:r>
    </w:p>
    <w:p w14:paraId="5B1B0001" w14:textId="77777777" w:rsidR="00953810" w:rsidRPr="00953810" w:rsidRDefault="00953810" w:rsidP="00953810">
      <w:pPr>
        <w:numPr>
          <w:ilvl w:val="1"/>
          <w:numId w:val="35"/>
        </w:numPr>
        <w:shd w:val="clear" w:color="auto" w:fill="FFFFFF"/>
        <w:spacing w:after="0" w:line="240" w:lineRule="auto"/>
      </w:pPr>
      <w:r w:rsidRPr="00953810">
        <w:t>4 fields: ANZ, Asia, Europe, NA</w:t>
      </w:r>
    </w:p>
    <w:p w14:paraId="35DC01C7" w14:textId="77777777" w:rsidR="00953810" w:rsidRPr="00953810" w:rsidRDefault="00953810" w:rsidP="00953810">
      <w:pPr>
        <w:numPr>
          <w:ilvl w:val="0"/>
          <w:numId w:val="35"/>
        </w:numPr>
        <w:shd w:val="clear" w:color="auto" w:fill="FFFFFF"/>
        <w:spacing w:after="0" w:line="240" w:lineRule="auto"/>
      </w:pPr>
      <w:r w:rsidRPr="00953810">
        <w:t>Time period</w:t>
      </w:r>
    </w:p>
    <w:p w14:paraId="543CF9D9" w14:textId="77777777" w:rsidR="00953810" w:rsidRPr="00953810" w:rsidRDefault="00953810" w:rsidP="00953810">
      <w:pPr>
        <w:numPr>
          <w:ilvl w:val="1"/>
          <w:numId w:val="35"/>
        </w:numPr>
        <w:shd w:val="clear" w:color="auto" w:fill="FFFFFF"/>
        <w:spacing w:after="0" w:line="240" w:lineRule="auto"/>
      </w:pPr>
      <w:r w:rsidRPr="00953810">
        <w:t>4 field: last 12 months, last 24 months, last 36 months, lifetime</w:t>
      </w:r>
    </w:p>
    <w:p w14:paraId="4249C968" w14:textId="77777777" w:rsidR="00953810" w:rsidRPr="00953810" w:rsidRDefault="00953810" w:rsidP="00953810">
      <w:pPr>
        <w:numPr>
          <w:ilvl w:val="1"/>
          <w:numId w:val="35"/>
        </w:numPr>
        <w:shd w:val="clear" w:color="auto" w:fill="FFFFFF"/>
        <w:spacing w:after="0" w:line="240" w:lineRule="auto"/>
      </w:pPr>
      <w:r w:rsidRPr="00953810">
        <w:t xml:space="preserve">There’s not date provided, but the last recorded transaction looks to be 2/9/2021, so I assume the reference periods are anchored around that </w:t>
      </w:r>
      <w:proofErr w:type="gramStart"/>
      <w:r w:rsidRPr="00953810">
        <w:t>date</w:t>
      </w:r>
      <w:proofErr w:type="gramEnd"/>
    </w:p>
    <w:p w14:paraId="23C070E0" w14:textId="77777777" w:rsidR="00953810" w:rsidRPr="00953810" w:rsidRDefault="00953810" w:rsidP="00953810">
      <w:pPr>
        <w:numPr>
          <w:ilvl w:val="0"/>
          <w:numId w:val="35"/>
        </w:numPr>
        <w:shd w:val="clear" w:color="auto" w:fill="FFFFFF"/>
        <w:spacing w:after="0" w:line="240" w:lineRule="auto"/>
      </w:pPr>
      <w:r w:rsidRPr="00953810">
        <w:t>Revenue components</w:t>
      </w:r>
    </w:p>
    <w:p w14:paraId="28B70FE7" w14:textId="77777777" w:rsidR="00953810" w:rsidRPr="00953810" w:rsidRDefault="00953810" w:rsidP="00953810">
      <w:pPr>
        <w:numPr>
          <w:ilvl w:val="1"/>
          <w:numId w:val="35"/>
        </w:numPr>
        <w:shd w:val="clear" w:color="auto" w:fill="FFFFFF"/>
        <w:spacing w:after="0" w:line="240" w:lineRule="auto"/>
      </w:pPr>
      <w:r w:rsidRPr="00953810">
        <w:t>3 fields: transaction count, volume (turnover), revenue</w:t>
      </w:r>
    </w:p>
    <w:p w14:paraId="039378A5" w14:textId="0654CF2D" w:rsidR="00F371A7" w:rsidRDefault="00953810" w:rsidP="00F371A7">
      <w:pPr>
        <w:numPr>
          <w:ilvl w:val="0"/>
          <w:numId w:val="35"/>
        </w:numPr>
        <w:shd w:val="clear" w:color="auto" w:fill="FFFFFF"/>
        <w:spacing w:after="0" w:line="240" w:lineRule="auto"/>
      </w:pPr>
      <w:r w:rsidRPr="00953810">
        <w:t xml:space="preserve">Start date, end date (the header label might be </w:t>
      </w:r>
      <w:r w:rsidRPr="00F371A7">
        <w:t>different</w:t>
      </w:r>
      <w:r w:rsidRPr="00953810">
        <w:t>)</w:t>
      </w:r>
    </w:p>
    <w:p w14:paraId="7E9CA99E" w14:textId="5B23FC0C" w:rsidR="00F371A7" w:rsidRDefault="00F371A7" w:rsidP="00F371A7">
      <w:pPr>
        <w:shd w:val="clear" w:color="auto" w:fill="FFFFFF"/>
        <w:spacing w:after="0" w:line="240" w:lineRule="auto"/>
      </w:pPr>
    </w:p>
    <w:p w14:paraId="75B5B1C8" w14:textId="77777777" w:rsidR="00F371A7" w:rsidRPr="00F371A7" w:rsidRDefault="00F371A7" w:rsidP="00F371A7">
      <w:pPr>
        <w:shd w:val="clear" w:color="auto" w:fill="FFFFFF"/>
        <w:spacing w:after="0" w:line="240" w:lineRule="auto"/>
        <w:rPr>
          <w:b/>
          <w:bCs/>
        </w:rPr>
      </w:pPr>
      <w:r w:rsidRPr="00F371A7">
        <w:rPr>
          <w:b/>
          <w:bCs/>
        </w:rPr>
        <w:t xml:space="preserve">The data points for each customer that you have to compare </w:t>
      </w:r>
      <w:proofErr w:type="gramStart"/>
      <w:r w:rsidRPr="00F371A7">
        <w:rPr>
          <w:b/>
          <w:bCs/>
        </w:rPr>
        <w:t>are</w:t>
      </w:r>
      <w:proofErr w:type="gramEnd"/>
    </w:p>
    <w:p w14:paraId="567247FE" w14:textId="77777777" w:rsidR="00F371A7" w:rsidRPr="00F371A7" w:rsidRDefault="00F371A7" w:rsidP="00F371A7">
      <w:pPr>
        <w:numPr>
          <w:ilvl w:val="0"/>
          <w:numId w:val="36"/>
        </w:numPr>
        <w:shd w:val="clear" w:color="auto" w:fill="FFFFFF"/>
        <w:spacing w:after="0" w:line="240" w:lineRule="auto"/>
      </w:pPr>
      <w:r w:rsidRPr="00F371A7">
        <w:t xml:space="preserve">Start </w:t>
      </w:r>
      <w:proofErr w:type="gramStart"/>
      <w:r w:rsidRPr="00F371A7">
        <w:t>date</w:t>
      </w:r>
      <w:proofErr w:type="gramEnd"/>
    </w:p>
    <w:p w14:paraId="7940C6F1" w14:textId="77777777" w:rsidR="00F371A7" w:rsidRPr="00F371A7" w:rsidRDefault="00F371A7" w:rsidP="00F371A7">
      <w:pPr>
        <w:numPr>
          <w:ilvl w:val="0"/>
          <w:numId w:val="36"/>
        </w:numPr>
        <w:shd w:val="clear" w:color="auto" w:fill="FFFFFF"/>
        <w:spacing w:after="0" w:line="240" w:lineRule="auto"/>
      </w:pPr>
      <w:r w:rsidRPr="00F371A7">
        <w:t>End date</w:t>
      </w:r>
    </w:p>
    <w:p w14:paraId="451D0C6D" w14:textId="77777777" w:rsidR="00F371A7" w:rsidRPr="00F371A7" w:rsidRDefault="00F371A7" w:rsidP="00F371A7">
      <w:pPr>
        <w:numPr>
          <w:ilvl w:val="0"/>
          <w:numId w:val="36"/>
        </w:numPr>
        <w:shd w:val="clear" w:color="auto" w:fill="FFFFFF"/>
        <w:spacing w:after="0" w:line="240" w:lineRule="auto"/>
      </w:pPr>
      <w:r w:rsidRPr="00F371A7">
        <w:t>Geography</w:t>
      </w:r>
    </w:p>
    <w:p w14:paraId="06729BA0" w14:textId="2DDFFDCA" w:rsidR="00F371A7" w:rsidRPr="00F371A7" w:rsidRDefault="00F371A7" w:rsidP="00F371A7">
      <w:pPr>
        <w:numPr>
          <w:ilvl w:val="0"/>
          <w:numId w:val="36"/>
        </w:numPr>
        <w:shd w:val="clear" w:color="auto" w:fill="FFFFFF"/>
        <w:spacing w:after="0" w:line="240" w:lineRule="auto"/>
      </w:pPr>
      <w:r w:rsidRPr="00F371A7">
        <w:t xml:space="preserve">L12M total transaction count, principal, </w:t>
      </w:r>
      <w:r w:rsidR="006A62A4" w:rsidRPr="00F371A7">
        <w:t>revenue</w:t>
      </w:r>
      <w:r w:rsidR="006A62A4">
        <w:t xml:space="preserve"> (</w:t>
      </w:r>
      <w:r w:rsidR="001D2EFD">
        <w:t xml:space="preserve">Use </w:t>
      </w:r>
      <w:r w:rsidR="001D2EFD" w:rsidRPr="00022204">
        <w:t>L12M spot transaction + L12M forward transaction</w:t>
      </w:r>
      <w:r w:rsidR="001D2EFD">
        <w:t>)</w:t>
      </w:r>
    </w:p>
    <w:p w14:paraId="75C8FD6C" w14:textId="77777777" w:rsidR="00F371A7" w:rsidRPr="00F371A7" w:rsidRDefault="00F371A7" w:rsidP="00F371A7">
      <w:pPr>
        <w:numPr>
          <w:ilvl w:val="0"/>
          <w:numId w:val="36"/>
        </w:numPr>
        <w:shd w:val="clear" w:color="auto" w:fill="FFFFFF"/>
        <w:spacing w:after="0" w:line="240" w:lineRule="auto"/>
      </w:pPr>
      <w:r w:rsidRPr="00F371A7">
        <w:t>L24M total transaction count, principal, revenue</w:t>
      </w:r>
    </w:p>
    <w:p w14:paraId="0E8936B3" w14:textId="0517FF3C" w:rsidR="00F371A7" w:rsidRDefault="00F371A7" w:rsidP="00F371A7">
      <w:pPr>
        <w:numPr>
          <w:ilvl w:val="0"/>
          <w:numId w:val="36"/>
        </w:numPr>
        <w:shd w:val="clear" w:color="auto" w:fill="FFFFFF"/>
        <w:spacing w:after="0" w:line="240" w:lineRule="auto"/>
      </w:pPr>
      <w:r w:rsidRPr="00F371A7">
        <w:t>L36M total transaction count, principal, revenue</w:t>
      </w:r>
    </w:p>
    <w:p w14:paraId="04A753E7" w14:textId="04130C7C" w:rsidR="006A62A4" w:rsidRDefault="006A62A4" w:rsidP="006A62A4">
      <w:pPr>
        <w:shd w:val="clear" w:color="auto" w:fill="FFFFFF"/>
        <w:spacing w:after="0" w:line="240" w:lineRule="auto"/>
      </w:pPr>
    </w:p>
    <w:p w14:paraId="30539149" w14:textId="45B05C88" w:rsidR="006A62A4" w:rsidRDefault="006A62A4" w:rsidP="006A62A4">
      <w:pPr>
        <w:shd w:val="clear" w:color="auto" w:fill="FFFFFF"/>
        <w:spacing w:after="0" w:line="240" w:lineRule="auto"/>
      </w:pPr>
      <w:r w:rsidRPr="006A62A4">
        <w:t>Your solution should make sure data anomalies are handled</w:t>
      </w:r>
      <w:r>
        <w:t>. You can use Fuzzy matching or any other approach.</w:t>
      </w:r>
    </w:p>
    <w:p w14:paraId="6F6A1703" w14:textId="4F864901" w:rsidR="00B04D0B" w:rsidRDefault="00B04D0B" w:rsidP="006A62A4">
      <w:pPr>
        <w:shd w:val="clear" w:color="auto" w:fill="FFFFFF"/>
        <w:spacing w:after="0" w:line="240" w:lineRule="auto"/>
      </w:pPr>
    </w:p>
    <w:p w14:paraId="6DAB922A" w14:textId="5FBAACAB" w:rsidR="00B04D0B" w:rsidRDefault="00B04D0B" w:rsidP="006A62A4">
      <w:pPr>
        <w:shd w:val="clear" w:color="auto" w:fill="FFFFFF"/>
        <w:spacing w:after="0" w:line="240" w:lineRule="auto"/>
      </w:pPr>
      <w:r>
        <w:t>Also, please provide the percentage match between the two datasets.</w:t>
      </w:r>
    </w:p>
    <w:p w14:paraId="3F2050BC" w14:textId="77777777" w:rsidR="006A62A4" w:rsidRDefault="006A62A4" w:rsidP="006A62A4">
      <w:pPr>
        <w:shd w:val="clear" w:color="auto" w:fill="FFFFFF"/>
        <w:spacing w:after="0" w:line="240" w:lineRule="auto"/>
      </w:pPr>
    </w:p>
    <w:sectPr w:rsidR="006A62A4" w:rsidSect="003260A4">
      <w:headerReference w:type="default" r:id="rId11"/>
      <w:footerReference w:type="default" r:id="rId12"/>
      <w:pgSz w:w="11906" w:h="16838" w:code="9"/>
      <w:pgMar w:top="672" w:right="992" w:bottom="1276" w:left="992" w:header="1020" w:footer="94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C1477" w14:textId="77777777" w:rsidR="009173BC" w:rsidRDefault="009173BC" w:rsidP="00FB32C7">
      <w:r>
        <w:separator/>
      </w:r>
    </w:p>
  </w:endnote>
  <w:endnote w:type="continuationSeparator" w:id="0">
    <w:p w14:paraId="3BFDDEC2" w14:textId="77777777" w:rsidR="009173BC" w:rsidRDefault="009173BC" w:rsidP="00FB3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840C1" w14:textId="585058D2" w:rsidR="005253D1" w:rsidRPr="005253D1" w:rsidRDefault="00C54F14" w:rsidP="005253D1">
    <w:pPr>
      <w:pStyle w:val="Footer"/>
      <w:tabs>
        <w:tab w:val="clear" w:pos="4513"/>
        <w:tab w:val="clear" w:pos="9026"/>
        <w:tab w:val="left" w:pos="4820"/>
        <w:tab w:val="right" w:pos="9891"/>
      </w:tabs>
      <w:ind w:left="-108"/>
      <w:rPr>
        <w:sz w:val="16"/>
        <w:szCs w:val="16"/>
      </w:rPr>
    </w:pPr>
    <w:r>
      <w:rPr>
        <w:noProof/>
        <w:sz w:val="16"/>
        <w:szCs w:val="16"/>
        <w:lang w:eastAsia="en-GB"/>
      </w:rPr>
      <mc:AlternateContent>
        <mc:Choice Requires="wpg">
          <w:drawing>
            <wp:anchor distT="0" distB="0" distL="114300" distR="114300" simplePos="0" relativeHeight="251694592" behindDoc="0" locked="0" layoutInCell="1" allowOverlap="1" wp14:anchorId="61F0A973" wp14:editId="68A18986">
              <wp:simplePos x="0" y="0"/>
              <wp:positionH relativeFrom="column">
                <wp:posOffset>-1049020</wp:posOffset>
              </wp:positionH>
              <wp:positionV relativeFrom="paragraph">
                <wp:posOffset>261620</wp:posOffset>
              </wp:positionV>
              <wp:extent cx="9144000" cy="288000"/>
              <wp:effectExtent l="0" t="0" r="19050" b="0"/>
              <wp:wrapNone/>
              <wp:docPr id="30" name="Group 30"/>
              <wp:cNvGraphicFramePr/>
              <a:graphic xmlns:a="http://schemas.openxmlformats.org/drawingml/2006/main">
                <a:graphicData uri="http://schemas.microsoft.com/office/word/2010/wordprocessingGroup">
                  <wpg:wgp>
                    <wpg:cNvGrpSpPr/>
                    <wpg:grpSpPr>
                      <a:xfrm>
                        <a:off x="0" y="0"/>
                        <a:ext cx="9144000" cy="288000"/>
                        <a:chOff x="0" y="0"/>
                        <a:chExt cx="9144000" cy="290100"/>
                      </a:xfrm>
                    </wpg:grpSpPr>
                    <wps:wsp>
                      <wps:cNvPr id="4" name="Straight Connector 14"/>
                      <wps:cNvCnPr/>
                      <wps:spPr>
                        <a:xfrm>
                          <a:off x="0" y="0"/>
                          <a:ext cx="9144000" cy="0"/>
                        </a:xfrm>
                        <a:prstGeom prst="line">
                          <a:avLst/>
                        </a:prstGeom>
                        <a:ln w="12700">
                          <a:solidFill>
                            <a:srgbClr val="173845"/>
                          </a:solidFill>
                        </a:ln>
                      </wps:spPr>
                      <wps:style>
                        <a:lnRef idx="1">
                          <a:schemeClr val="accent1"/>
                        </a:lnRef>
                        <a:fillRef idx="0">
                          <a:schemeClr val="accent1"/>
                        </a:fillRef>
                        <a:effectRef idx="0">
                          <a:schemeClr val="accent1"/>
                        </a:effectRef>
                        <a:fontRef idx="minor">
                          <a:schemeClr val="tx1"/>
                        </a:fontRef>
                      </wps:style>
                      <wps:bodyPr/>
                    </wps:wsp>
                    <wps:wsp>
                      <wps:cNvPr id="2" name="Text Box 2"/>
                      <wps:cNvSpPr txBox="1"/>
                      <wps:spPr>
                        <a:xfrm>
                          <a:off x="7172325" y="57150"/>
                          <a:ext cx="298800" cy="198000"/>
                        </a:xfrm>
                        <a:prstGeom prst="rect">
                          <a:avLst/>
                        </a:prstGeom>
                        <a:noFill/>
                        <a:ln w="6350">
                          <a:noFill/>
                        </a:ln>
                      </wps:spPr>
                      <wps:txbx>
                        <w:txbxContent>
                          <w:p w14:paraId="3D81BA44" w14:textId="0A9A7B1F" w:rsidR="000F1FD4" w:rsidRPr="00DD531A" w:rsidRDefault="000F1FD4" w:rsidP="0050374C">
                            <w:pPr>
                              <w:spacing w:after="0"/>
                              <w:jc w:val="center"/>
                              <w:rPr>
                                <w:color w:val="173845"/>
                                <w:sz w:val="18"/>
                                <w:szCs w:val="18"/>
                              </w:rPr>
                            </w:pPr>
                            <w:r w:rsidRPr="00DD531A">
                              <w:rPr>
                                <w:color w:val="173845"/>
                                <w:sz w:val="18"/>
                                <w:szCs w:val="18"/>
                              </w:rPr>
                              <w:fldChar w:fldCharType="begin"/>
                            </w:r>
                            <w:r w:rsidRPr="00DD531A">
                              <w:rPr>
                                <w:color w:val="173845"/>
                                <w:sz w:val="18"/>
                                <w:szCs w:val="18"/>
                              </w:rPr>
                              <w:instrText xml:space="preserve"> PAGE   \* MERGEFORMAT </w:instrText>
                            </w:r>
                            <w:r w:rsidRPr="00DD531A">
                              <w:rPr>
                                <w:color w:val="173845"/>
                                <w:sz w:val="18"/>
                                <w:szCs w:val="18"/>
                              </w:rPr>
                              <w:fldChar w:fldCharType="separate"/>
                            </w:r>
                            <w:r w:rsidR="003E416B">
                              <w:rPr>
                                <w:noProof/>
                                <w:color w:val="173845"/>
                                <w:sz w:val="18"/>
                                <w:szCs w:val="18"/>
                              </w:rPr>
                              <w:t>1</w:t>
                            </w:r>
                            <w:r w:rsidRPr="00DD531A">
                              <w:rPr>
                                <w:noProof/>
                                <w:color w:val="173845"/>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5" name="Group 3"/>
                      <wpg:cNvGrpSpPr/>
                      <wpg:grpSpPr>
                        <a:xfrm>
                          <a:off x="971550" y="38100"/>
                          <a:ext cx="1134000" cy="252000"/>
                          <a:chOff x="0" y="0"/>
                          <a:chExt cx="9144000" cy="2051050"/>
                        </a:xfrm>
                      </wpg:grpSpPr>
                      <wps:wsp>
                        <wps:cNvPr id="6" name="Freeform 25"/>
                        <wps:cNvSpPr>
                          <a:spLocks/>
                        </wps:cNvSpPr>
                        <wps:spPr bwMode="auto">
                          <a:xfrm>
                            <a:off x="6983413" y="0"/>
                            <a:ext cx="1125538" cy="2051050"/>
                          </a:xfrm>
                          <a:custGeom>
                            <a:avLst/>
                            <a:gdLst>
                              <a:gd name="T0" fmla="*/ 345 w 709"/>
                              <a:gd name="T1" fmla="*/ 1292 h 1292"/>
                              <a:gd name="T2" fmla="*/ 0 w 709"/>
                              <a:gd name="T3" fmla="*/ 1292 h 1292"/>
                              <a:gd name="T4" fmla="*/ 349 w 709"/>
                              <a:gd name="T5" fmla="*/ 0 h 1292"/>
                              <a:gd name="T6" fmla="*/ 709 w 709"/>
                              <a:gd name="T7" fmla="*/ 0 h 1292"/>
                              <a:gd name="T8" fmla="*/ 345 w 709"/>
                              <a:gd name="T9" fmla="*/ 1292 h 1292"/>
                            </a:gdLst>
                            <a:ahLst/>
                            <a:cxnLst>
                              <a:cxn ang="0">
                                <a:pos x="T0" y="T1"/>
                              </a:cxn>
                              <a:cxn ang="0">
                                <a:pos x="T2" y="T3"/>
                              </a:cxn>
                              <a:cxn ang="0">
                                <a:pos x="T4" y="T5"/>
                              </a:cxn>
                              <a:cxn ang="0">
                                <a:pos x="T6" y="T7"/>
                              </a:cxn>
                              <a:cxn ang="0">
                                <a:pos x="T8" y="T9"/>
                              </a:cxn>
                            </a:cxnLst>
                            <a:rect l="0" t="0" r="r" b="b"/>
                            <a:pathLst>
                              <a:path w="709" h="1292">
                                <a:moveTo>
                                  <a:pt x="345" y="1292"/>
                                </a:moveTo>
                                <a:lnTo>
                                  <a:pt x="0" y="1292"/>
                                </a:lnTo>
                                <a:lnTo>
                                  <a:pt x="349" y="0"/>
                                </a:lnTo>
                                <a:lnTo>
                                  <a:pt x="709" y="0"/>
                                </a:lnTo>
                                <a:lnTo>
                                  <a:pt x="345" y="12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26"/>
                        <wps:cNvSpPr>
                          <a:spLocks/>
                        </wps:cNvSpPr>
                        <wps:spPr bwMode="auto">
                          <a:xfrm>
                            <a:off x="8020050" y="0"/>
                            <a:ext cx="1123950" cy="2051050"/>
                          </a:xfrm>
                          <a:custGeom>
                            <a:avLst/>
                            <a:gdLst>
                              <a:gd name="T0" fmla="*/ 345 w 708"/>
                              <a:gd name="T1" fmla="*/ 1292 h 1292"/>
                              <a:gd name="T2" fmla="*/ 0 w 708"/>
                              <a:gd name="T3" fmla="*/ 1292 h 1292"/>
                              <a:gd name="T4" fmla="*/ 349 w 708"/>
                              <a:gd name="T5" fmla="*/ 0 h 1292"/>
                              <a:gd name="T6" fmla="*/ 708 w 708"/>
                              <a:gd name="T7" fmla="*/ 0 h 1292"/>
                              <a:gd name="T8" fmla="*/ 345 w 708"/>
                              <a:gd name="T9" fmla="*/ 1292 h 1292"/>
                            </a:gdLst>
                            <a:ahLst/>
                            <a:cxnLst>
                              <a:cxn ang="0">
                                <a:pos x="T0" y="T1"/>
                              </a:cxn>
                              <a:cxn ang="0">
                                <a:pos x="T2" y="T3"/>
                              </a:cxn>
                              <a:cxn ang="0">
                                <a:pos x="T4" y="T5"/>
                              </a:cxn>
                              <a:cxn ang="0">
                                <a:pos x="T6" y="T7"/>
                              </a:cxn>
                              <a:cxn ang="0">
                                <a:pos x="T8" y="T9"/>
                              </a:cxn>
                            </a:cxnLst>
                            <a:rect l="0" t="0" r="r" b="b"/>
                            <a:pathLst>
                              <a:path w="708" h="1292">
                                <a:moveTo>
                                  <a:pt x="345" y="1292"/>
                                </a:moveTo>
                                <a:lnTo>
                                  <a:pt x="0" y="1292"/>
                                </a:lnTo>
                                <a:lnTo>
                                  <a:pt x="349" y="0"/>
                                </a:lnTo>
                                <a:lnTo>
                                  <a:pt x="708" y="0"/>
                                </a:lnTo>
                                <a:lnTo>
                                  <a:pt x="345" y="12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27"/>
                        <wps:cNvSpPr>
                          <a:spLocks/>
                        </wps:cNvSpPr>
                        <wps:spPr bwMode="auto">
                          <a:xfrm>
                            <a:off x="0" y="658812"/>
                            <a:ext cx="307975" cy="820738"/>
                          </a:xfrm>
                          <a:custGeom>
                            <a:avLst/>
                            <a:gdLst>
                              <a:gd name="T0" fmla="*/ 143 w 143"/>
                              <a:gd name="T1" fmla="*/ 281 h 380"/>
                              <a:gd name="T2" fmla="*/ 139 w 143"/>
                              <a:gd name="T3" fmla="*/ 321 h 380"/>
                              <a:gd name="T4" fmla="*/ 124 w 143"/>
                              <a:gd name="T5" fmla="*/ 353 h 380"/>
                              <a:gd name="T6" fmla="*/ 98 w 143"/>
                              <a:gd name="T7" fmla="*/ 373 h 380"/>
                              <a:gd name="T8" fmla="*/ 56 w 143"/>
                              <a:gd name="T9" fmla="*/ 380 h 380"/>
                              <a:gd name="T10" fmla="*/ 40 w 143"/>
                              <a:gd name="T11" fmla="*/ 378 h 380"/>
                              <a:gd name="T12" fmla="*/ 25 w 143"/>
                              <a:gd name="T13" fmla="*/ 375 h 380"/>
                              <a:gd name="T14" fmla="*/ 13 w 143"/>
                              <a:gd name="T15" fmla="*/ 370 h 380"/>
                              <a:gd name="T16" fmla="*/ 6 w 143"/>
                              <a:gd name="T17" fmla="*/ 366 h 380"/>
                              <a:gd name="T18" fmla="*/ 3 w 143"/>
                              <a:gd name="T19" fmla="*/ 363 h 380"/>
                              <a:gd name="T20" fmla="*/ 1 w 143"/>
                              <a:gd name="T21" fmla="*/ 358 h 380"/>
                              <a:gd name="T22" fmla="*/ 0 w 143"/>
                              <a:gd name="T23" fmla="*/ 352 h 380"/>
                              <a:gd name="T24" fmla="*/ 0 w 143"/>
                              <a:gd name="T25" fmla="*/ 344 h 380"/>
                              <a:gd name="T26" fmla="*/ 0 w 143"/>
                              <a:gd name="T27" fmla="*/ 333 h 380"/>
                              <a:gd name="T28" fmla="*/ 2 w 143"/>
                              <a:gd name="T29" fmla="*/ 326 h 380"/>
                              <a:gd name="T30" fmla="*/ 5 w 143"/>
                              <a:gd name="T31" fmla="*/ 323 h 380"/>
                              <a:gd name="T32" fmla="*/ 9 w 143"/>
                              <a:gd name="T33" fmla="*/ 322 h 380"/>
                              <a:gd name="T34" fmla="*/ 15 w 143"/>
                              <a:gd name="T35" fmla="*/ 324 h 380"/>
                              <a:gd name="T36" fmla="*/ 24 w 143"/>
                              <a:gd name="T37" fmla="*/ 329 h 380"/>
                              <a:gd name="T38" fmla="*/ 36 w 143"/>
                              <a:gd name="T39" fmla="*/ 334 h 380"/>
                              <a:gd name="T40" fmla="*/ 52 w 143"/>
                              <a:gd name="T41" fmla="*/ 336 h 380"/>
                              <a:gd name="T42" fmla="*/ 70 w 143"/>
                              <a:gd name="T43" fmla="*/ 333 h 380"/>
                              <a:gd name="T44" fmla="*/ 82 w 143"/>
                              <a:gd name="T45" fmla="*/ 324 h 380"/>
                              <a:gd name="T46" fmla="*/ 89 w 143"/>
                              <a:gd name="T47" fmla="*/ 306 h 380"/>
                              <a:gd name="T48" fmla="*/ 91 w 143"/>
                              <a:gd name="T49" fmla="*/ 276 h 380"/>
                              <a:gd name="T50" fmla="*/ 91 w 143"/>
                              <a:gd name="T51" fmla="*/ 9 h 380"/>
                              <a:gd name="T52" fmla="*/ 93 w 143"/>
                              <a:gd name="T53" fmla="*/ 6 h 380"/>
                              <a:gd name="T54" fmla="*/ 97 w 143"/>
                              <a:gd name="T55" fmla="*/ 3 h 380"/>
                              <a:gd name="T56" fmla="*/ 105 w 143"/>
                              <a:gd name="T57" fmla="*/ 1 h 380"/>
                              <a:gd name="T58" fmla="*/ 117 w 143"/>
                              <a:gd name="T59" fmla="*/ 0 h 380"/>
                              <a:gd name="T60" fmla="*/ 130 w 143"/>
                              <a:gd name="T61" fmla="*/ 1 h 380"/>
                              <a:gd name="T62" fmla="*/ 138 w 143"/>
                              <a:gd name="T63" fmla="*/ 3 h 380"/>
                              <a:gd name="T64" fmla="*/ 142 w 143"/>
                              <a:gd name="T65" fmla="*/ 6 h 380"/>
                              <a:gd name="T66" fmla="*/ 143 w 143"/>
                              <a:gd name="T67" fmla="*/ 9 h 380"/>
                              <a:gd name="T68" fmla="*/ 143 w 143"/>
                              <a:gd name="T69" fmla="*/ 281 h 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43" h="380">
                                <a:moveTo>
                                  <a:pt x="143" y="281"/>
                                </a:moveTo>
                                <a:cubicBezTo>
                                  <a:pt x="143" y="295"/>
                                  <a:pt x="142" y="309"/>
                                  <a:pt x="139" y="321"/>
                                </a:cubicBezTo>
                                <a:cubicBezTo>
                                  <a:pt x="136" y="333"/>
                                  <a:pt x="131" y="344"/>
                                  <a:pt x="124" y="353"/>
                                </a:cubicBezTo>
                                <a:cubicBezTo>
                                  <a:pt x="118" y="361"/>
                                  <a:pt x="109" y="368"/>
                                  <a:pt x="98" y="373"/>
                                </a:cubicBezTo>
                                <a:cubicBezTo>
                                  <a:pt x="87" y="377"/>
                                  <a:pt x="73" y="380"/>
                                  <a:pt x="56" y="380"/>
                                </a:cubicBezTo>
                                <a:cubicBezTo>
                                  <a:pt x="51" y="380"/>
                                  <a:pt x="45" y="379"/>
                                  <a:pt x="40" y="378"/>
                                </a:cubicBezTo>
                                <a:cubicBezTo>
                                  <a:pt x="34" y="377"/>
                                  <a:pt x="29" y="376"/>
                                  <a:pt x="25" y="375"/>
                                </a:cubicBezTo>
                                <a:cubicBezTo>
                                  <a:pt x="20" y="373"/>
                                  <a:pt x="16" y="372"/>
                                  <a:pt x="13" y="370"/>
                                </a:cubicBezTo>
                                <a:cubicBezTo>
                                  <a:pt x="9" y="369"/>
                                  <a:pt x="7" y="367"/>
                                  <a:pt x="6" y="366"/>
                                </a:cubicBezTo>
                                <a:cubicBezTo>
                                  <a:pt x="5" y="365"/>
                                  <a:pt x="4" y="364"/>
                                  <a:pt x="3" y="363"/>
                                </a:cubicBezTo>
                                <a:cubicBezTo>
                                  <a:pt x="2" y="361"/>
                                  <a:pt x="2" y="360"/>
                                  <a:pt x="1" y="358"/>
                                </a:cubicBezTo>
                                <a:cubicBezTo>
                                  <a:pt x="1" y="357"/>
                                  <a:pt x="0" y="355"/>
                                  <a:pt x="0" y="352"/>
                                </a:cubicBezTo>
                                <a:cubicBezTo>
                                  <a:pt x="0" y="350"/>
                                  <a:pt x="0" y="347"/>
                                  <a:pt x="0" y="344"/>
                                </a:cubicBezTo>
                                <a:cubicBezTo>
                                  <a:pt x="0" y="339"/>
                                  <a:pt x="0" y="336"/>
                                  <a:pt x="0" y="333"/>
                                </a:cubicBezTo>
                                <a:cubicBezTo>
                                  <a:pt x="1" y="330"/>
                                  <a:pt x="1" y="328"/>
                                  <a:pt x="2" y="326"/>
                                </a:cubicBezTo>
                                <a:cubicBezTo>
                                  <a:pt x="3" y="325"/>
                                  <a:pt x="4" y="324"/>
                                  <a:pt x="5" y="323"/>
                                </a:cubicBezTo>
                                <a:cubicBezTo>
                                  <a:pt x="6" y="322"/>
                                  <a:pt x="7" y="322"/>
                                  <a:pt x="9" y="322"/>
                                </a:cubicBezTo>
                                <a:cubicBezTo>
                                  <a:pt x="11" y="322"/>
                                  <a:pt x="13" y="323"/>
                                  <a:pt x="15" y="324"/>
                                </a:cubicBezTo>
                                <a:cubicBezTo>
                                  <a:pt x="18" y="326"/>
                                  <a:pt x="21" y="327"/>
                                  <a:pt x="24" y="329"/>
                                </a:cubicBezTo>
                                <a:cubicBezTo>
                                  <a:pt x="28" y="331"/>
                                  <a:pt x="32" y="332"/>
                                  <a:pt x="36" y="334"/>
                                </a:cubicBezTo>
                                <a:cubicBezTo>
                                  <a:pt x="41" y="335"/>
                                  <a:pt x="46" y="336"/>
                                  <a:pt x="52" y="336"/>
                                </a:cubicBezTo>
                                <a:cubicBezTo>
                                  <a:pt x="59" y="336"/>
                                  <a:pt x="65" y="335"/>
                                  <a:pt x="70" y="333"/>
                                </a:cubicBezTo>
                                <a:cubicBezTo>
                                  <a:pt x="75" y="332"/>
                                  <a:pt x="79" y="329"/>
                                  <a:pt x="82" y="324"/>
                                </a:cubicBezTo>
                                <a:cubicBezTo>
                                  <a:pt x="85" y="320"/>
                                  <a:pt x="87" y="314"/>
                                  <a:pt x="89" y="306"/>
                                </a:cubicBezTo>
                                <a:cubicBezTo>
                                  <a:pt x="91" y="298"/>
                                  <a:pt x="91" y="288"/>
                                  <a:pt x="91" y="276"/>
                                </a:cubicBezTo>
                                <a:cubicBezTo>
                                  <a:pt x="91" y="9"/>
                                  <a:pt x="91" y="9"/>
                                  <a:pt x="91" y="9"/>
                                </a:cubicBezTo>
                                <a:cubicBezTo>
                                  <a:pt x="91" y="8"/>
                                  <a:pt x="92" y="7"/>
                                  <a:pt x="93" y="6"/>
                                </a:cubicBezTo>
                                <a:cubicBezTo>
                                  <a:pt x="93" y="5"/>
                                  <a:pt x="95" y="4"/>
                                  <a:pt x="97" y="3"/>
                                </a:cubicBezTo>
                                <a:cubicBezTo>
                                  <a:pt x="99" y="2"/>
                                  <a:pt x="102" y="1"/>
                                  <a:pt x="105" y="1"/>
                                </a:cubicBezTo>
                                <a:cubicBezTo>
                                  <a:pt x="108" y="1"/>
                                  <a:pt x="112" y="0"/>
                                  <a:pt x="117" y="0"/>
                                </a:cubicBezTo>
                                <a:cubicBezTo>
                                  <a:pt x="122" y="0"/>
                                  <a:pt x="126" y="1"/>
                                  <a:pt x="130" y="1"/>
                                </a:cubicBezTo>
                                <a:cubicBezTo>
                                  <a:pt x="133" y="1"/>
                                  <a:pt x="136" y="2"/>
                                  <a:pt x="138" y="3"/>
                                </a:cubicBezTo>
                                <a:cubicBezTo>
                                  <a:pt x="139" y="4"/>
                                  <a:pt x="141" y="5"/>
                                  <a:pt x="142" y="6"/>
                                </a:cubicBezTo>
                                <a:cubicBezTo>
                                  <a:pt x="143" y="7"/>
                                  <a:pt x="143" y="8"/>
                                  <a:pt x="143" y="9"/>
                                </a:cubicBezTo>
                                <a:lnTo>
                                  <a:pt x="143" y="281"/>
                                </a:lnTo>
                                <a:close/>
                              </a:path>
                            </a:pathLst>
                          </a:custGeom>
                          <a:solidFill>
                            <a:srgbClr val="2F80A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28"/>
                        <wps:cNvSpPr>
                          <a:spLocks/>
                        </wps:cNvSpPr>
                        <wps:spPr bwMode="auto">
                          <a:xfrm>
                            <a:off x="527050" y="661987"/>
                            <a:ext cx="908050" cy="808038"/>
                          </a:xfrm>
                          <a:custGeom>
                            <a:avLst/>
                            <a:gdLst>
                              <a:gd name="T0" fmla="*/ 422 w 422"/>
                              <a:gd name="T1" fmla="*/ 365 h 374"/>
                              <a:gd name="T2" fmla="*/ 421 w 422"/>
                              <a:gd name="T3" fmla="*/ 369 h 374"/>
                              <a:gd name="T4" fmla="*/ 417 w 422"/>
                              <a:gd name="T5" fmla="*/ 372 h 374"/>
                              <a:gd name="T6" fmla="*/ 409 w 422"/>
                              <a:gd name="T7" fmla="*/ 373 h 374"/>
                              <a:gd name="T8" fmla="*/ 397 w 422"/>
                              <a:gd name="T9" fmla="*/ 374 h 374"/>
                              <a:gd name="T10" fmla="*/ 384 w 422"/>
                              <a:gd name="T11" fmla="*/ 373 h 374"/>
                              <a:gd name="T12" fmla="*/ 376 w 422"/>
                              <a:gd name="T13" fmla="*/ 372 h 374"/>
                              <a:gd name="T14" fmla="*/ 372 w 422"/>
                              <a:gd name="T15" fmla="*/ 369 h 374"/>
                              <a:gd name="T16" fmla="*/ 371 w 422"/>
                              <a:gd name="T17" fmla="*/ 365 h 374"/>
                              <a:gd name="T18" fmla="*/ 371 w 422"/>
                              <a:gd name="T19" fmla="*/ 41 h 374"/>
                              <a:gd name="T20" fmla="*/ 370 w 422"/>
                              <a:gd name="T21" fmla="*/ 41 h 374"/>
                              <a:gd name="T22" fmla="*/ 233 w 422"/>
                              <a:gd name="T23" fmla="*/ 366 h 374"/>
                              <a:gd name="T24" fmla="*/ 231 w 422"/>
                              <a:gd name="T25" fmla="*/ 370 h 374"/>
                              <a:gd name="T26" fmla="*/ 226 w 422"/>
                              <a:gd name="T27" fmla="*/ 372 h 374"/>
                              <a:gd name="T28" fmla="*/ 219 w 422"/>
                              <a:gd name="T29" fmla="*/ 374 h 374"/>
                              <a:gd name="T30" fmla="*/ 208 w 422"/>
                              <a:gd name="T31" fmla="*/ 374 h 374"/>
                              <a:gd name="T32" fmla="*/ 197 w 422"/>
                              <a:gd name="T33" fmla="*/ 374 h 374"/>
                              <a:gd name="T34" fmla="*/ 190 w 422"/>
                              <a:gd name="T35" fmla="*/ 372 h 374"/>
                              <a:gd name="T36" fmla="*/ 185 w 422"/>
                              <a:gd name="T37" fmla="*/ 369 h 374"/>
                              <a:gd name="T38" fmla="*/ 183 w 422"/>
                              <a:gd name="T39" fmla="*/ 366 h 374"/>
                              <a:gd name="T40" fmla="*/ 52 w 422"/>
                              <a:gd name="T41" fmla="*/ 41 h 374"/>
                              <a:gd name="T42" fmla="*/ 52 w 422"/>
                              <a:gd name="T43" fmla="*/ 41 h 374"/>
                              <a:gd name="T44" fmla="*/ 52 w 422"/>
                              <a:gd name="T45" fmla="*/ 365 h 374"/>
                              <a:gd name="T46" fmla="*/ 51 w 422"/>
                              <a:gd name="T47" fmla="*/ 369 h 374"/>
                              <a:gd name="T48" fmla="*/ 46 w 422"/>
                              <a:gd name="T49" fmla="*/ 372 h 374"/>
                              <a:gd name="T50" fmla="*/ 38 w 422"/>
                              <a:gd name="T51" fmla="*/ 373 h 374"/>
                              <a:gd name="T52" fmla="*/ 26 w 422"/>
                              <a:gd name="T53" fmla="*/ 374 h 374"/>
                              <a:gd name="T54" fmla="*/ 13 w 422"/>
                              <a:gd name="T55" fmla="*/ 373 h 374"/>
                              <a:gd name="T56" fmla="*/ 5 w 422"/>
                              <a:gd name="T57" fmla="*/ 372 h 374"/>
                              <a:gd name="T58" fmla="*/ 1 w 422"/>
                              <a:gd name="T59" fmla="*/ 369 h 374"/>
                              <a:gd name="T60" fmla="*/ 0 w 422"/>
                              <a:gd name="T61" fmla="*/ 365 h 374"/>
                              <a:gd name="T62" fmla="*/ 0 w 422"/>
                              <a:gd name="T63" fmla="*/ 23 h 374"/>
                              <a:gd name="T64" fmla="*/ 7 w 422"/>
                              <a:gd name="T65" fmla="*/ 5 h 374"/>
                              <a:gd name="T66" fmla="*/ 22 w 422"/>
                              <a:gd name="T67" fmla="*/ 0 h 374"/>
                              <a:gd name="T68" fmla="*/ 54 w 422"/>
                              <a:gd name="T69" fmla="*/ 0 h 374"/>
                              <a:gd name="T70" fmla="*/ 71 w 422"/>
                              <a:gd name="T71" fmla="*/ 2 h 374"/>
                              <a:gd name="T72" fmla="*/ 84 w 422"/>
                              <a:gd name="T73" fmla="*/ 7 h 374"/>
                              <a:gd name="T74" fmla="*/ 93 w 422"/>
                              <a:gd name="T75" fmla="*/ 17 h 374"/>
                              <a:gd name="T76" fmla="*/ 99 w 422"/>
                              <a:gd name="T77" fmla="*/ 30 h 374"/>
                              <a:gd name="T78" fmla="*/ 210 w 422"/>
                              <a:gd name="T79" fmla="*/ 300 h 374"/>
                              <a:gd name="T80" fmla="*/ 212 w 422"/>
                              <a:gd name="T81" fmla="*/ 300 h 374"/>
                              <a:gd name="T82" fmla="*/ 327 w 422"/>
                              <a:gd name="T83" fmla="*/ 31 h 374"/>
                              <a:gd name="T84" fmla="*/ 334 w 422"/>
                              <a:gd name="T85" fmla="*/ 17 h 374"/>
                              <a:gd name="T86" fmla="*/ 343 w 422"/>
                              <a:gd name="T87" fmla="*/ 7 h 374"/>
                              <a:gd name="T88" fmla="*/ 354 w 422"/>
                              <a:gd name="T89" fmla="*/ 2 h 374"/>
                              <a:gd name="T90" fmla="*/ 367 w 422"/>
                              <a:gd name="T91" fmla="*/ 0 h 374"/>
                              <a:gd name="T92" fmla="*/ 400 w 422"/>
                              <a:gd name="T93" fmla="*/ 0 h 374"/>
                              <a:gd name="T94" fmla="*/ 409 w 422"/>
                              <a:gd name="T95" fmla="*/ 2 h 374"/>
                              <a:gd name="T96" fmla="*/ 416 w 422"/>
                              <a:gd name="T97" fmla="*/ 6 h 374"/>
                              <a:gd name="T98" fmla="*/ 421 w 422"/>
                              <a:gd name="T99" fmla="*/ 12 h 374"/>
                              <a:gd name="T100" fmla="*/ 422 w 422"/>
                              <a:gd name="T101" fmla="*/ 23 h 374"/>
                              <a:gd name="T102" fmla="*/ 422 w 422"/>
                              <a:gd name="T103" fmla="*/ 365 h 3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422" h="374">
                                <a:moveTo>
                                  <a:pt x="422" y="365"/>
                                </a:moveTo>
                                <a:cubicBezTo>
                                  <a:pt x="422" y="366"/>
                                  <a:pt x="422" y="368"/>
                                  <a:pt x="421" y="369"/>
                                </a:cubicBezTo>
                                <a:cubicBezTo>
                                  <a:pt x="420" y="370"/>
                                  <a:pt x="419" y="371"/>
                                  <a:pt x="417" y="372"/>
                                </a:cubicBezTo>
                                <a:cubicBezTo>
                                  <a:pt x="415" y="372"/>
                                  <a:pt x="412" y="373"/>
                                  <a:pt x="409" y="373"/>
                                </a:cubicBezTo>
                                <a:cubicBezTo>
                                  <a:pt x="406" y="374"/>
                                  <a:pt x="402" y="374"/>
                                  <a:pt x="397" y="374"/>
                                </a:cubicBezTo>
                                <a:cubicBezTo>
                                  <a:pt x="392" y="374"/>
                                  <a:pt x="388" y="374"/>
                                  <a:pt x="384" y="373"/>
                                </a:cubicBezTo>
                                <a:cubicBezTo>
                                  <a:pt x="381" y="373"/>
                                  <a:pt x="378" y="372"/>
                                  <a:pt x="376" y="372"/>
                                </a:cubicBezTo>
                                <a:cubicBezTo>
                                  <a:pt x="374" y="371"/>
                                  <a:pt x="373" y="370"/>
                                  <a:pt x="372" y="369"/>
                                </a:cubicBezTo>
                                <a:cubicBezTo>
                                  <a:pt x="371" y="368"/>
                                  <a:pt x="371" y="366"/>
                                  <a:pt x="371" y="365"/>
                                </a:cubicBezTo>
                                <a:cubicBezTo>
                                  <a:pt x="371" y="41"/>
                                  <a:pt x="371" y="41"/>
                                  <a:pt x="371" y="41"/>
                                </a:cubicBezTo>
                                <a:cubicBezTo>
                                  <a:pt x="370" y="41"/>
                                  <a:pt x="370" y="41"/>
                                  <a:pt x="370" y="41"/>
                                </a:cubicBezTo>
                                <a:cubicBezTo>
                                  <a:pt x="233" y="366"/>
                                  <a:pt x="233" y="366"/>
                                  <a:pt x="233" y="366"/>
                                </a:cubicBezTo>
                                <a:cubicBezTo>
                                  <a:pt x="233" y="368"/>
                                  <a:pt x="232" y="369"/>
                                  <a:pt x="231" y="370"/>
                                </a:cubicBezTo>
                                <a:cubicBezTo>
                                  <a:pt x="230" y="371"/>
                                  <a:pt x="228" y="372"/>
                                  <a:pt x="226" y="372"/>
                                </a:cubicBezTo>
                                <a:cubicBezTo>
                                  <a:pt x="224" y="373"/>
                                  <a:pt x="222" y="373"/>
                                  <a:pt x="219" y="374"/>
                                </a:cubicBezTo>
                                <a:cubicBezTo>
                                  <a:pt x="216" y="374"/>
                                  <a:pt x="212" y="374"/>
                                  <a:pt x="208" y="374"/>
                                </a:cubicBezTo>
                                <a:cubicBezTo>
                                  <a:pt x="204" y="374"/>
                                  <a:pt x="200" y="374"/>
                                  <a:pt x="197" y="374"/>
                                </a:cubicBezTo>
                                <a:cubicBezTo>
                                  <a:pt x="194" y="373"/>
                                  <a:pt x="192" y="373"/>
                                  <a:pt x="190" y="372"/>
                                </a:cubicBezTo>
                                <a:cubicBezTo>
                                  <a:pt x="188" y="371"/>
                                  <a:pt x="186" y="370"/>
                                  <a:pt x="185" y="369"/>
                                </a:cubicBezTo>
                                <a:cubicBezTo>
                                  <a:pt x="184" y="369"/>
                                  <a:pt x="183" y="367"/>
                                  <a:pt x="183" y="366"/>
                                </a:cubicBezTo>
                                <a:cubicBezTo>
                                  <a:pt x="52" y="41"/>
                                  <a:pt x="52" y="41"/>
                                  <a:pt x="52" y="41"/>
                                </a:cubicBezTo>
                                <a:cubicBezTo>
                                  <a:pt x="52" y="41"/>
                                  <a:pt x="52" y="41"/>
                                  <a:pt x="52" y="41"/>
                                </a:cubicBezTo>
                                <a:cubicBezTo>
                                  <a:pt x="52" y="365"/>
                                  <a:pt x="52" y="365"/>
                                  <a:pt x="52" y="365"/>
                                </a:cubicBezTo>
                                <a:cubicBezTo>
                                  <a:pt x="52" y="366"/>
                                  <a:pt x="52" y="368"/>
                                  <a:pt x="51" y="369"/>
                                </a:cubicBezTo>
                                <a:cubicBezTo>
                                  <a:pt x="50" y="370"/>
                                  <a:pt x="48" y="371"/>
                                  <a:pt x="46" y="372"/>
                                </a:cubicBezTo>
                                <a:cubicBezTo>
                                  <a:pt x="44" y="372"/>
                                  <a:pt x="42" y="373"/>
                                  <a:pt x="38" y="373"/>
                                </a:cubicBezTo>
                                <a:cubicBezTo>
                                  <a:pt x="35" y="374"/>
                                  <a:pt x="31" y="374"/>
                                  <a:pt x="26" y="374"/>
                                </a:cubicBezTo>
                                <a:cubicBezTo>
                                  <a:pt x="21" y="374"/>
                                  <a:pt x="17" y="374"/>
                                  <a:pt x="13" y="373"/>
                                </a:cubicBezTo>
                                <a:cubicBezTo>
                                  <a:pt x="10" y="373"/>
                                  <a:pt x="7" y="372"/>
                                  <a:pt x="5" y="372"/>
                                </a:cubicBezTo>
                                <a:cubicBezTo>
                                  <a:pt x="4" y="371"/>
                                  <a:pt x="2" y="370"/>
                                  <a:pt x="1" y="369"/>
                                </a:cubicBezTo>
                                <a:cubicBezTo>
                                  <a:pt x="1" y="368"/>
                                  <a:pt x="0" y="366"/>
                                  <a:pt x="0" y="365"/>
                                </a:cubicBezTo>
                                <a:cubicBezTo>
                                  <a:pt x="0" y="23"/>
                                  <a:pt x="0" y="23"/>
                                  <a:pt x="0" y="23"/>
                                </a:cubicBezTo>
                                <a:cubicBezTo>
                                  <a:pt x="0" y="15"/>
                                  <a:pt x="3" y="9"/>
                                  <a:pt x="7" y="5"/>
                                </a:cubicBezTo>
                                <a:cubicBezTo>
                                  <a:pt x="12" y="2"/>
                                  <a:pt x="17" y="0"/>
                                  <a:pt x="22" y="0"/>
                                </a:cubicBezTo>
                                <a:cubicBezTo>
                                  <a:pt x="54" y="0"/>
                                  <a:pt x="54" y="0"/>
                                  <a:pt x="54" y="0"/>
                                </a:cubicBezTo>
                                <a:cubicBezTo>
                                  <a:pt x="60" y="0"/>
                                  <a:pt x="66" y="1"/>
                                  <a:pt x="71" y="2"/>
                                </a:cubicBezTo>
                                <a:cubicBezTo>
                                  <a:pt x="76" y="3"/>
                                  <a:pt x="80" y="5"/>
                                  <a:pt x="84" y="7"/>
                                </a:cubicBezTo>
                                <a:cubicBezTo>
                                  <a:pt x="87" y="10"/>
                                  <a:pt x="90" y="13"/>
                                  <a:pt x="93" y="17"/>
                                </a:cubicBezTo>
                                <a:cubicBezTo>
                                  <a:pt x="95" y="21"/>
                                  <a:pt x="97" y="25"/>
                                  <a:pt x="99" y="30"/>
                                </a:cubicBezTo>
                                <a:cubicBezTo>
                                  <a:pt x="210" y="300"/>
                                  <a:pt x="210" y="300"/>
                                  <a:pt x="210" y="300"/>
                                </a:cubicBezTo>
                                <a:cubicBezTo>
                                  <a:pt x="212" y="300"/>
                                  <a:pt x="212" y="300"/>
                                  <a:pt x="212" y="300"/>
                                </a:cubicBezTo>
                                <a:cubicBezTo>
                                  <a:pt x="327" y="31"/>
                                  <a:pt x="327" y="31"/>
                                  <a:pt x="327" y="31"/>
                                </a:cubicBezTo>
                                <a:cubicBezTo>
                                  <a:pt x="329" y="26"/>
                                  <a:pt x="332" y="21"/>
                                  <a:pt x="334" y="17"/>
                                </a:cubicBezTo>
                                <a:cubicBezTo>
                                  <a:pt x="337" y="13"/>
                                  <a:pt x="340" y="9"/>
                                  <a:pt x="343" y="7"/>
                                </a:cubicBezTo>
                                <a:cubicBezTo>
                                  <a:pt x="346" y="5"/>
                                  <a:pt x="350" y="3"/>
                                  <a:pt x="354" y="2"/>
                                </a:cubicBezTo>
                                <a:cubicBezTo>
                                  <a:pt x="357" y="1"/>
                                  <a:pt x="362" y="0"/>
                                  <a:pt x="367" y="0"/>
                                </a:cubicBezTo>
                                <a:cubicBezTo>
                                  <a:pt x="400" y="0"/>
                                  <a:pt x="400" y="0"/>
                                  <a:pt x="400" y="0"/>
                                </a:cubicBezTo>
                                <a:cubicBezTo>
                                  <a:pt x="403" y="0"/>
                                  <a:pt x="406" y="1"/>
                                  <a:pt x="409" y="2"/>
                                </a:cubicBezTo>
                                <a:cubicBezTo>
                                  <a:pt x="412" y="2"/>
                                  <a:pt x="414" y="4"/>
                                  <a:pt x="416" y="6"/>
                                </a:cubicBezTo>
                                <a:cubicBezTo>
                                  <a:pt x="418" y="7"/>
                                  <a:pt x="419" y="10"/>
                                  <a:pt x="421" y="12"/>
                                </a:cubicBezTo>
                                <a:cubicBezTo>
                                  <a:pt x="422" y="15"/>
                                  <a:pt x="422" y="19"/>
                                  <a:pt x="422" y="23"/>
                                </a:cubicBezTo>
                                <a:lnTo>
                                  <a:pt x="422" y="365"/>
                                </a:lnTo>
                                <a:close/>
                              </a:path>
                            </a:pathLst>
                          </a:custGeom>
                          <a:solidFill>
                            <a:srgbClr val="2F80A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29"/>
                        <wps:cNvSpPr>
                          <a:spLocks noEditPoints="1"/>
                        </wps:cNvSpPr>
                        <wps:spPr bwMode="auto">
                          <a:xfrm>
                            <a:off x="1571625" y="658812"/>
                            <a:ext cx="719138" cy="811213"/>
                          </a:xfrm>
                          <a:custGeom>
                            <a:avLst/>
                            <a:gdLst>
                              <a:gd name="T0" fmla="*/ 331 w 334"/>
                              <a:gd name="T1" fmla="*/ 357 h 376"/>
                              <a:gd name="T2" fmla="*/ 334 w 334"/>
                              <a:gd name="T3" fmla="*/ 367 h 376"/>
                              <a:gd name="T4" fmla="*/ 332 w 334"/>
                              <a:gd name="T5" fmla="*/ 373 h 376"/>
                              <a:gd name="T6" fmla="*/ 324 w 334"/>
                              <a:gd name="T7" fmla="*/ 376 h 376"/>
                              <a:gd name="T8" fmla="*/ 309 w 334"/>
                              <a:gd name="T9" fmla="*/ 376 h 376"/>
                              <a:gd name="T10" fmla="*/ 294 w 334"/>
                              <a:gd name="T11" fmla="*/ 376 h 376"/>
                              <a:gd name="T12" fmla="*/ 286 w 334"/>
                              <a:gd name="T13" fmla="*/ 374 h 376"/>
                              <a:gd name="T14" fmla="*/ 281 w 334"/>
                              <a:gd name="T15" fmla="*/ 371 h 376"/>
                              <a:gd name="T16" fmla="*/ 279 w 334"/>
                              <a:gd name="T17" fmla="*/ 367 h 376"/>
                              <a:gd name="T18" fmla="*/ 246 w 334"/>
                              <a:gd name="T19" fmla="*/ 277 h 376"/>
                              <a:gd name="T20" fmla="*/ 84 w 334"/>
                              <a:gd name="T21" fmla="*/ 277 h 376"/>
                              <a:gd name="T22" fmla="*/ 52 w 334"/>
                              <a:gd name="T23" fmla="*/ 366 h 376"/>
                              <a:gd name="T24" fmla="*/ 50 w 334"/>
                              <a:gd name="T25" fmla="*/ 370 h 376"/>
                              <a:gd name="T26" fmla="*/ 46 w 334"/>
                              <a:gd name="T27" fmla="*/ 374 h 376"/>
                              <a:gd name="T28" fmla="*/ 38 w 334"/>
                              <a:gd name="T29" fmla="*/ 376 h 376"/>
                              <a:gd name="T30" fmla="*/ 24 w 334"/>
                              <a:gd name="T31" fmla="*/ 376 h 376"/>
                              <a:gd name="T32" fmla="*/ 10 w 334"/>
                              <a:gd name="T33" fmla="*/ 375 h 376"/>
                              <a:gd name="T34" fmla="*/ 2 w 334"/>
                              <a:gd name="T35" fmla="*/ 373 h 376"/>
                              <a:gd name="T36" fmla="*/ 0 w 334"/>
                              <a:gd name="T37" fmla="*/ 367 h 376"/>
                              <a:gd name="T38" fmla="*/ 2 w 334"/>
                              <a:gd name="T39" fmla="*/ 357 h 376"/>
                              <a:gd name="T40" fmla="*/ 132 w 334"/>
                              <a:gd name="T41" fmla="*/ 11 h 376"/>
                              <a:gd name="T42" fmla="*/ 136 w 334"/>
                              <a:gd name="T43" fmla="*/ 6 h 376"/>
                              <a:gd name="T44" fmla="*/ 141 w 334"/>
                              <a:gd name="T45" fmla="*/ 3 h 376"/>
                              <a:gd name="T46" fmla="*/ 151 w 334"/>
                              <a:gd name="T47" fmla="*/ 1 h 376"/>
                              <a:gd name="T48" fmla="*/ 166 w 334"/>
                              <a:gd name="T49" fmla="*/ 0 h 376"/>
                              <a:gd name="T50" fmla="*/ 182 w 334"/>
                              <a:gd name="T51" fmla="*/ 1 h 376"/>
                              <a:gd name="T52" fmla="*/ 192 w 334"/>
                              <a:gd name="T53" fmla="*/ 3 h 376"/>
                              <a:gd name="T54" fmla="*/ 198 w 334"/>
                              <a:gd name="T55" fmla="*/ 6 h 376"/>
                              <a:gd name="T56" fmla="*/ 201 w 334"/>
                              <a:gd name="T57" fmla="*/ 11 h 376"/>
                              <a:gd name="T58" fmla="*/ 331 w 334"/>
                              <a:gd name="T59" fmla="*/ 357 h 376"/>
                              <a:gd name="T60" fmla="*/ 164 w 334"/>
                              <a:gd name="T61" fmla="*/ 52 h 376"/>
                              <a:gd name="T62" fmla="*/ 164 w 334"/>
                              <a:gd name="T63" fmla="*/ 52 h 376"/>
                              <a:gd name="T64" fmla="*/ 97 w 334"/>
                              <a:gd name="T65" fmla="*/ 237 h 376"/>
                              <a:gd name="T66" fmla="*/ 232 w 334"/>
                              <a:gd name="T67" fmla="*/ 237 h 376"/>
                              <a:gd name="T68" fmla="*/ 164 w 334"/>
                              <a:gd name="T69" fmla="*/ 52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34" h="376">
                                <a:moveTo>
                                  <a:pt x="331" y="357"/>
                                </a:moveTo>
                                <a:cubicBezTo>
                                  <a:pt x="333" y="361"/>
                                  <a:pt x="334" y="364"/>
                                  <a:pt x="334" y="367"/>
                                </a:cubicBezTo>
                                <a:cubicBezTo>
                                  <a:pt x="334" y="370"/>
                                  <a:pt x="333" y="372"/>
                                  <a:pt x="332" y="373"/>
                                </a:cubicBezTo>
                                <a:cubicBezTo>
                                  <a:pt x="330" y="374"/>
                                  <a:pt x="327" y="375"/>
                                  <a:pt x="324" y="376"/>
                                </a:cubicBezTo>
                                <a:cubicBezTo>
                                  <a:pt x="320" y="376"/>
                                  <a:pt x="315" y="376"/>
                                  <a:pt x="309" y="376"/>
                                </a:cubicBezTo>
                                <a:cubicBezTo>
                                  <a:pt x="303" y="376"/>
                                  <a:pt x="298" y="376"/>
                                  <a:pt x="294" y="376"/>
                                </a:cubicBezTo>
                                <a:cubicBezTo>
                                  <a:pt x="290" y="375"/>
                                  <a:pt x="288" y="375"/>
                                  <a:pt x="286" y="374"/>
                                </a:cubicBezTo>
                                <a:cubicBezTo>
                                  <a:pt x="284" y="374"/>
                                  <a:pt x="282" y="373"/>
                                  <a:pt x="281" y="371"/>
                                </a:cubicBezTo>
                                <a:cubicBezTo>
                                  <a:pt x="281" y="370"/>
                                  <a:pt x="280" y="369"/>
                                  <a:pt x="279" y="367"/>
                                </a:cubicBezTo>
                                <a:cubicBezTo>
                                  <a:pt x="246" y="277"/>
                                  <a:pt x="246" y="277"/>
                                  <a:pt x="246" y="277"/>
                                </a:cubicBezTo>
                                <a:cubicBezTo>
                                  <a:pt x="84" y="277"/>
                                  <a:pt x="84" y="277"/>
                                  <a:pt x="84" y="277"/>
                                </a:cubicBezTo>
                                <a:cubicBezTo>
                                  <a:pt x="52" y="366"/>
                                  <a:pt x="52" y="366"/>
                                  <a:pt x="52" y="366"/>
                                </a:cubicBezTo>
                                <a:cubicBezTo>
                                  <a:pt x="52" y="368"/>
                                  <a:pt x="51" y="369"/>
                                  <a:pt x="50" y="370"/>
                                </a:cubicBezTo>
                                <a:cubicBezTo>
                                  <a:pt x="49" y="372"/>
                                  <a:pt x="48" y="373"/>
                                  <a:pt x="46" y="374"/>
                                </a:cubicBezTo>
                                <a:cubicBezTo>
                                  <a:pt x="44" y="375"/>
                                  <a:pt x="41" y="375"/>
                                  <a:pt x="38" y="376"/>
                                </a:cubicBezTo>
                                <a:cubicBezTo>
                                  <a:pt x="34" y="376"/>
                                  <a:pt x="29" y="376"/>
                                  <a:pt x="24" y="376"/>
                                </a:cubicBezTo>
                                <a:cubicBezTo>
                                  <a:pt x="18" y="376"/>
                                  <a:pt x="13" y="376"/>
                                  <a:pt x="10" y="375"/>
                                </a:cubicBezTo>
                                <a:cubicBezTo>
                                  <a:pt x="6" y="375"/>
                                  <a:pt x="3" y="374"/>
                                  <a:pt x="2" y="373"/>
                                </a:cubicBezTo>
                                <a:cubicBezTo>
                                  <a:pt x="0" y="371"/>
                                  <a:pt x="0" y="369"/>
                                  <a:pt x="0" y="367"/>
                                </a:cubicBezTo>
                                <a:cubicBezTo>
                                  <a:pt x="0" y="364"/>
                                  <a:pt x="1" y="361"/>
                                  <a:pt x="2" y="357"/>
                                </a:cubicBezTo>
                                <a:cubicBezTo>
                                  <a:pt x="132" y="11"/>
                                  <a:pt x="132" y="11"/>
                                  <a:pt x="132" y="11"/>
                                </a:cubicBezTo>
                                <a:cubicBezTo>
                                  <a:pt x="133" y="9"/>
                                  <a:pt x="134" y="7"/>
                                  <a:pt x="136" y="6"/>
                                </a:cubicBezTo>
                                <a:cubicBezTo>
                                  <a:pt x="137" y="4"/>
                                  <a:pt x="139" y="3"/>
                                  <a:pt x="141" y="3"/>
                                </a:cubicBezTo>
                                <a:cubicBezTo>
                                  <a:pt x="144" y="2"/>
                                  <a:pt x="147" y="1"/>
                                  <a:pt x="151" y="1"/>
                                </a:cubicBezTo>
                                <a:cubicBezTo>
                                  <a:pt x="155" y="1"/>
                                  <a:pt x="160" y="0"/>
                                  <a:pt x="166" y="0"/>
                                </a:cubicBezTo>
                                <a:cubicBezTo>
                                  <a:pt x="172" y="0"/>
                                  <a:pt x="177" y="1"/>
                                  <a:pt x="182" y="1"/>
                                </a:cubicBezTo>
                                <a:cubicBezTo>
                                  <a:pt x="186" y="1"/>
                                  <a:pt x="189" y="2"/>
                                  <a:pt x="192" y="3"/>
                                </a:cubicBezTo>
                                <a:cubicBezTo>
                                  <a:pt x="194" y="3"/>
                                  <a:pt x="196" y="4"/>
                                  <a:pt x="198" y="6"/>
                                </a:cubicBezTo>
                                <a:cubicBezTo>
                                  <a:pt x="199" y="7"/>
                                  <a:pt x="200" y="9"/>
                                  <a:pt x="201" y="11"/>
                                </a:cubicBezTo>
                                <a:lnTo>
                                  <a:pt x="331" y="357"/>
                                </a:lnTo>
                                <a:close/>
                                <a:moveTo>
                                  <a:pt x="164" y="52"/>
                                </a:moveTo>
                                <a:cubicBezTo>
                                  <a:pt x="164" y="52"/>
                                  <a:pt x="164" y="52"/>
                                  <a:pt x="164" y="52"/>
                                </a:cubicBezTo>
                                <a:cubicBezTo>
                                  <a:pt x="97" y="237"/>
                                  <a:pt x="97" y="237"/>
                                  <a:pt x="97" y="237"/>
                                </a:cubicBezTo>
                                <a:cubicBezTo>
                                  <a:pt x="232" y="237"/>
                                  <a:pt x="232" y="237"/>
                                  <a:pt x="232" y="237"/>
                                </a:cubicBezTo>
                                <a:lnTo>
                                  <a:pt x="164" y="52"/>
                                </a:lnTo>
                                <a:close/>
                              </a:path>
                            </a:pathLst>
                          </a:custGeom>
                          <a:solidFill>
                            <a:srgbClr val="2F80A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30"/>
                        <wps:cNvSpPr>
                          <a:spLocks/>
                        </wps:cNvSpPr>
                        <wps:spPr bwMode="auto">
                          <a:xfrm>
                            <a:off x="2424113" y="660400"/>
                            <a:ext cx="631825" cy="809625"/>
                          </a:xfrm>
                          <a:custGeom>
                            <a:avLst/>
                            <a:gdLst>
                              <a:gd name="T0" fmla="*/ 294 w 294"/>
                              <a:gd name="T1" fmla="*/ 353 h 375"/>
                              <a:gd name="T2" fmla="*/ 292 w 294"/>
                              <a:gd name="T3" fmla="*/ 363 h 375"/>
                              <a:gd name="T4" fmla="*/ 286 w 294"/>
                              <a:gd name="T5" fmla="*/ 369 h 375"/>
                              <a:gd name="T6" fmla="*/ 279 w 294"/>
                              <a:gd name="T7" fmla="*/ 373 h 375"/>
                              <a:gd name="T8" fmla="*/ 271 w 294"/>
                              <a:gd name="T9" fmla="*/ 374 h 375"/>
                              <a:gd name="T10" fmla="*/ 254 w 294"/>
                              <a:gd name="T11" fmla="*/ 374 h 375"/>
                              <a:gd name="T12" fmla="*/ 240 w 294"/>
                              <a:gd name="T13" fmla="*/ 373 h 375"/>
                              <a:gd name="T14" fmla="*/ 228 w 294"/>
                              <a:gd name="T15" fmla="*/ 367 h 375"/>
                              <a:gd name="T16" fmla="*/ 217 w 294"/>
                              <a:gd name="T17" fmla="*/ 356 h 375"/>
                              <a:gd name="T18" fmla="*/ 206 w 294"/>
                              <a:gd name="T19" fmla="*/ 337 h 375"/>
                              <a:gd name="T20" fmla="*/ 87 w 294"/>
                              <a:gd name="T21" fmla="*/ 125 h 375"/>
                              <a:gd name="T22" fmla="*/ 69 w 294"/>
                              <a:gd name="T23" fmla="*/ 91 h 375"/>
                              <a:gd name="T24" fmla="*/ 51 w 294"/>
                              <a:gd name="T25" fmla="*/ 56 h 375"/>
                              <a:gd name="T26" fmla="*/ 51 w 294"/>
                              <a:gd name="T27" fmla="*/ 56 h 375"/>
                              <a:gd name="T28" fmla="*/ 51 w 294"/>
                              <a:gd name="T29" fmla="*/ 98 h 375"/>
                              <a:gd name="T30" fmla="*/ 52 w 294"/>
                              <a:gd name="T31" fmla="*/ 141 h 375"/>
                              <a:gd name="T32" fmla="*/ 52 w 294"/>
                              <a:gd name="T33" fmla="*/ 366 h 375"/>
                              <a:gd name="T34" fmla="*/ 50 w 294"/>
                              <a:gd name="T35" fmla="*/ 370 h 375"/>
                              <a:gd name="T36" fmla="*/ 46 w 294"/>
                              <a:gd name="T37" fmla="*/ 373 h 375"/>
                              <a:gd name="T38" fmla="*/ 38 w 294"/>
                              <a:gd name="T39" fmla="*/ 374 h 375"/>
                              <a:gd name="T40" fmla="*/ 26 w 294"/>
                              <a:gd name="T41" fmla="*/ 375 h 375"/>
                              <a:gd name="T42" fmla="*/ 13 w 294"/>
                              <a:gd name="T43" fmla="*/ 374 h 375"/>
                              <a:gd name="T44" fmla="*/ 6 w 294"/>
                              <a:gd name="T45" fmla="*/ 373 h 375"/>
                              <a:gd name="T46" fmla="*/ 1 w 294"/>
                              <a:gd name="T47" fmla="*/ 370 h 375"/>
                              <a:gd name="T48" fmla="*/ 0 w 294"/>
                              <a:gd name="T49" fmla="*/ 366 h 375"/>
                              <a:gd name="T50" fmla="*/ 0 w 294"/>
                              <a:gd name="T51" fmla="*/ 23 h 375"/>
                              <a:gd name="T52" fmla="*/ 7 w 294"/>
                              <a:gd name="T53" fmla="*/ 6 h 375"/>
                              <a:gd name="T54" fmla="*/ 22 w 294"/>
                              <a:gd name="T55" fmla="*/ 1 h 375"/>
                              <a:gd name="T56" fmla="*/ 47 w 294"/>
                              <a:gd name="T57" fmla="*/ 1 h 375"/>
                              <a:gd name="T58" fmla="*/ 62 w 294"/>
                              <a:gd name="T59" fmla="*/ 3 h 375"/>
                              <a:gd name="T60" fmla="*/ 73 w 294"/>
                              <a:gd name="T61" fmla="*/ 7 h 375"/>
                              <a:gd name="T62" fmla="*/ 82 w 294"/>
                              <a:gd name="T63" fmla="*/ 17 h 375"/>
                              <a:gd name="T64" fmla="*/ 92 w 294"/>
                              <a:gd name="T65" fmla="*/ 31 h 375"/>
                              <a:gd name="T66" fmla="*/ 183 w 294"/>
                              <a:gd name="T67" fmla="*/ 195 h 375"/>
                              <a:gd name="T68" fmla="*/ 199 w 294"/>
                              <a:gd name="T69" fmla="*/ 224 h 375"/>
                              <a:gd name="T70" fmla="*/ 214 w 294"/>
                              <a:gd name="T71" fmla="*/ 252 h 375"/>
                              <a:gd name="T72" fmla="*/ 228 w 294"/>
                              <a:gd name="T73" fmla="*/ 279 h 375"/>
                              <a:gd name="T74" fmla="*/ 243 w 294"/>
                              <a:gd name="T75" fmla="*/ 306 h 375"/>
                              <a:gd name="T76" fmla="*/ 243 w 294"/>
                              <a:gd name="T77" fmla="*/ 306 h 375"/>
                              <a:gd name="T78" fmla="*/ 242 w 294"/>
                              <a:gd name="T79" fmla="*/ 259 h 375"/>
                              <a:gd name="T80" fmla="*/ 242 w 294"/>
                              <a:gd name="T81" fmla="*/ 211 h 375"/>
                              <a:gd name="T82" fmla="*/ 242 w 294"/>
                              <a:gd name="T83" fmla="*/ 10 h 375"/>
                              <a:gd name="T84" fmla="*/ 243 w 294"/>
                              <a:gd name="T85" fmla="*/ 6 h 375"/>
                              <a:gd name="T86" fmla="*/ 247 w 294"/>
                              <a:gd name="T87" fmla="*/ 3 h 375"/>
                              <a:gd name="T88" fmla="*/ 255 w 294"/>
                              <a:gd name="T89" fmla="*/ 1 h 375"/>
                              <a:gd name="T90" fmla="*/ 268 w 294"/>
                              <a:gd name="T91" fmla="*/ 0 h 375"/>
                              <a:gd name="T92" fmla="*/ 280 w 294"/>
                              <a:gd name="T93" fmla="*/ 1 h 375"/>
                              <a:gd name="T94" fmla="*/ 288 w 294"/>
                              <a:gd name="T95" fmla="*/ 3 h 375"/>
                              <a:gd name="T96" fmla="*/ 292 w 294"/>
                              <a:gd name="T97" fmla="*/ 6 h 375"/>
                              <a:gd name="T98" fmla="*/ 294 w 294"/>
                              <a:gd name="T99" fmla="*/ 10 h 375"/>
                              <a:gd name="T100" fmla="*/ 294 w 294"/>
                              <a:gd name="T101" fmla="*/ 353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4" h="375">
                                <a:moveTo>
                                  <a:pt x="294" y="353"/>
                                </a:moveTo>
                                <a:cubicBezTo>
                                  <a:pt x="294" y="357"/>
                                  <a:pt x="293" y="360"/>
                                  <a:pt x="292" y="363"/>
                                </a:cubicBezTo>
                                <a:cubicBezTo>
                                  <a:pt x="290" y="365"/>
                                  <a:pt x="288" y="368"/>
                                  <a:pt x="286" y="369"/>
                                </a:cubicBezTo>
                                <a:cubicBezTo>
                                  <a:pt x="284" y="371"/>
                                  <a:pt x="282" y="372"/>
                                  <a:pt x="279" y="373"/>
                                </a:cubicBezTo>
                                <a:cubicBezTo>
                                  <a:pt x="276" y="374"/>
                                  <a:pt x="274" y="374"/>
                                  <a:pt x="271" y="374"/>
                                </a:cubicBezTo>
                                <a:cubicBezTo>
                                  <a:pt x="254" y="374"/>
                                  <a:pt x="254" y="374"/>
                                  <a:pt x="254" y="374"/>
                                </a:cubicBezTo>
                                <a:cubicBezTo>
                                  <a:pt x="248" y="374"/>
                                  <a:pt x="244" y="374"/>
                                  <a:pt x="240" y="373"/>
                                </a:cubicBezTo>
                                <a:cubicBezTo>
                                  <a:pt x="236" y="372"/>
                                  <a:pt x="232" y="370"/>
                                  <a:pt x="228" y="367"/>
                                </a:cubicBezTo>
                                <a:cubicBezTo>
                                  <a:pt x="225" y="364"/>
                                  <a:pt x="221" y="360"/>
                                  <a:pt x="217" y="356"/>
                                </a:cubicBezTo>
                                <a:cubicBezTo>
                                  <a:pt x="214" y="351"/>
                                  <a:pt x="210" y="345"/>
                                  <a:pt x="206" y="337"/>
                                </a:cubicBezTo>
                                <a:cubicBezTo>
                                  <a:pt x="87" y="125"/>
                                  <a:pt x="87" y="125"/>
                                  <a:pt x="87" y="125"/>
                                </a:cubicBezTo>
                                <a:cubicBezTo>
                                  <a:pt x="81" y="115"/>
                                  <a:pt x="75" y="103"/>
                                  <a:pt x="69" y="91"/>
                                </a:cubicBezTo>
                                <a:cubicBezTo>
                                  <a:pt x="62" y="79"/>
                                  <a:pt x="57" y="67"/>
                                  <a:pt x="51" y="56"/>
                                </a:cubicBezTo>
                                <a:cubicBezTo>
                                  <a:pt x="51" y="56"/>
                                  <a:pt x="51" y="56"/>
                                  <a:pt x="51" y="56"/>
                                </a:cubicBezTo>
                                <a:cubicBezTo>
                                  <a:pt x="51" y="70"/>
                                  <a:pt x="51" y="84"/>
                                  <a:pt x="51" y="98"/>
                                </a:cubicBezTo>
                                <a:cubicBezTo>
                                  <a:pt x="52" y="113"/>
                                  <a:pt x="52" y="127"/>
                                  <a:pt x="52" y="141"/>
                                </a:cubicBezTo>
                                <a:cubicBezTo>
                                  <a:pt x="52" y="366"/>
                                  <a:pt x="52" y="366"/>
                                  <a:pt x="52" y="366"/>
                                </a:cubicBezTo>
                                <a:cubicBezTo>
                                  <a:pt x="52" y="367"/>
                                  <a:pt x="51" y="369"/>
                                  <a:pt x="50" y="370"/>
                                </a:cubicBezTo>
                                <a:cubicBezTo>
                                  <a:pt x="50" y="371"/>
                                  <a:pt x="48" y="372"/>
                                  <a:pt x="46" y="373"/>
                                </a:cubicBezTo>
                                <a:cubicBezTo>
                                  <a:pt x="44" y="373"/>
                                  <a:pt x="42" y="374"/>
                                  <a:pt x="38" y="374"/>
                                </a:cubicBezTo>
                                <a:cubicBezTo>
                                  <a:pt x="35" y="375"/>
                                  <a:pt x="31" y="375"/>
                                  <a:pt x="26" y="375"/>
                                </a:cubicBezTo>
                                <a:cubicBezTo>
                                  <a:pt x="21" y="375"/>
                                  <a:pt x="17" y="375"/>
                                  <a:pt x="13" y="374"/>
                                </a:cubicBezTo>
                                <a:cubicBezTo>
                                  <a:pt x="10" y="374"/>
                                  <a:pt x="7" y="373"/>
                                  <a:pt x="6" y="373"/>
                                </a:cubicBezTo>
                                <a:cubicBezTo>
                                  <a:pt x="4" y="372"/>
                                  <a:pt x="2" y="371"/>
                                  <a:pt x="1" y="370"/>
                                </a:cubicBezTo>
                                <a:cubicBezTo>
                                  <a:pt x="1" y="369"/>
                                  <a:pt x="0" y="367"/>
                                  <a:pt x="0" y="366"/>
                                </a:cubicBezTo>
                                <a:cubicBezTo>
                                  <a:pt x="0" y="23"/>
                                  <a:pt x="0" y="23"/>
                                  <a:pt x="0" y="23"/>
                                </a:cubicBezTo>
                                <a:cubicBezTo>
                                  <a:pt x="0" y="15"/>
                                  <a:pt x="2" y="9"/>
                                  <a:pt x="7" y="6"/>
                                </a:cubicBezTo>
                                <a:cubicBezTo>
                                  <a:pt x="12" y="3"/>
                                  <a:pt x="16" y="1"/>
                                  <a:pt x="22" y="1"/>
                                </a:cubicBezTo>
                                <a:cubicBezTo>
                                  <a:pt x="47" y="1"/>
                                  <a:pt x="47" y="1"/>
                                  <a:pt x="47" y="1"/>
                                </a:cubicBezTo>
                                <a:cubicBezTo>
                                  <a:pt x="53" y="1"/>
                                  <a:pt x="58" y="2"/>
                                  <a:pt x="62" y="3"/>
                                </a:cubicBezTo>
                                <a:cubicBezTo>
                                  <a:pt x="66" y="4"/>
                                  <a:pt x="70" y="5"/>
                                  <a:pt x="73" y="7"/>
                                </a:cubicBezTo>
                                <a:cubicBezTo>
                                  <a:pt x="76" y="10"/>
                                  <a:pt x="79" y="13"/>
                                  <a:pt x="82" y="17"/>
                                </a:cubicBezTo>
                                <a:cubicBezTo>
                                  <a:pt x="85" y="21"/>
                                  <a:pt x="88" y="25"/>
                                  <a:pt x="92" y="31"/>
                                </a:cubicBezTo>
                                <a:cubicBezTo>
                                  <a:pt x="183" y="195"/>
                                  <a:pt x="183" y="195"/>
                                  <a:pt x="183" y="195"/>
                                </a:cubicBezTo>
                                <a:cubicBezTo>
                                  <a:pt x="188" y="205"/>
                                  <a:pt x="194" y="214"/>
                                  <a:pt x="199" y="224"/>
                                </a:cubicBezTo>
                                <a:cubicBezTo>
                                  <a:pt x="204" y="233"/>
                                  <a:pt x="209" y="243"/>
                                  <a:pt x="214" y="252"/>
                                </a:cubicBezTo>
                                <a:cubicBezTo>
                                  <a:pt x="219" y="261"/>
                                  <a:pt x="224" y="270"/>
                                  <a:pt x="228" y="279"/>
                                </a:cubicBezTo>
                                <a:cubicBezTo>
                                  <a:pt x="233" y="288"/>
                                  <a:pt x="238" y="297"/>
                                  <a:pt x="243" y="306"/>
                                </a:cubicBezTo>
                                <a:cubicBezTo>
                                  <a:pt x="243" y="306"/>
                                  <a:pt x="243" y="306"/>
                                  <a:pt x="243" y="306"/>
                                </a:cubicBezTo>
                                <a:cubicBezTo>
                                  <a:pt x="242" y="291"/>
                                  <a:pt x="242" y="275"/>
                                  <a:pt x="242" y="259"/>
                                </a:cubicBezTo>
                                <a:cubicBezTo>
                                  <a:pt x="242" y="242"/>
                                  <a:pt x="242" y="227"/>
                                  <a:pt x="242" y="211"/>
                                </a:cubicBezTo>
                                <a:cubicBezTo>
                                  <a:pt x="242" y="10"/>
                                  <a:pt x="242" y="10"/>
                                  <a:pt x="242" y="10"/>
                                </a:cubicBezTo>
                                <a:cubicBezTo>
                                  <a:pt x="242" y="8"/>
                                  <a:pt x="242" y="7"/>
                                  <a:pt x="243" y="6"/>
                                </a:cubicBezTo>
                                <a:cubicBezTo>
                                  <a:pt x="244" y="5"/>
                                  <a:pt x="245" y="4"/>
                                  <a:pt x="247" y="3"/>
                                </a:cubicBezTo>
                                <a:cubicBezTo>
                                  <a:pt x="249" y="2"/>
                                  <a:pt x="252" y="1"/>
                                  <a:pt x="255" y="1"/>
                                </a:cubicBezTo>
                                <a:cubicBezTo>
                                  <a:pt x="259" y="1"/>
                                  <a:pt x="263" y="0"/>
                                  <a:pt x="268" y="0"/>
                                </a:cubicBezTo>
                                <a:cubicBezTo>
                                  <a:pt x="273" y="0"/>
                                  <a:pt x="277" y="1"/>
                                  <a:pt x="280" y="1"/>
                                </a:cubicBezTo>
                                <a:cubicBezTo>
                                  <a:pt x="284" y="1"/>
                                  <a:pt x="286" y="2"/>
                                  <a:pt x="288" y="3"/>
                                </a:cubicBezTo>
                                <a:cubicBezTo>
                                  <a:pt x="290" y="4"/>
                                  <a:pt x="291" y="5"/>
                                  <a:pt x="292" y="6"/>
                                </a:cubicBezTo>
                                <a:cubicBezTo>
                                  <a:pt x="293" y="7"/>
                                  <a:pt x="294" y="8"/>
                                  <a:pt x="294" y="10"/>
                                </a:cubicBezTo>
                                <a:lnTo>
                                  <a:pt x="294" y="353"/>
                                </a:lnTo>
                                <a:close/>
                              </a:path>
                            </a:pathLst>
                          </a:custGeom>
                          <a:solidFill>
                            <a:srgbClr val="2F80A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31"/>
                        <wps:cNvSpPr>
                          <a:spLocks/>
                        </wps:cNvSpPr>
                        <wps:spPr bwMode="auto">
                          <a:xfrm>
                            <a:off x="3659188" y="652462"/>
                            <a:ext cx="681038" cy="827088"/>
                          </a:xfrm>
                          <a:custGeom>
                            <a:avLst/>
                            <a:gdLst>
                              <a:gd name="T0" fmla="*/ 316 w 316"/>
                              <a:gd name="T1" fmla="*/ 56 h 383"/>
                              <a:gd name="T2" fmla="*/ 315 w 316"/>
                              <a:gd name="T3" fmla="*/ 65 h 383"/>
                              <a:gd name="T4" fmla="*/ 313 w 316"/>
                              <a:gd name="T5" fmla="*/ 72 h 383"/>
                              <a:gd name="T6" fmla="*/ 310 w 316"/>
                              <a:gd name="T7" fmla="*/ 76 h 383"/>
                              <a:gd name="T8" fmla="*/ 307 w 316"/>
                              <a:gd name="T9" fmla="*/ 77 h 383"/>
                              <a:gd name="T10" fmla="*/ 295 w 316"/>
                              <a:gd name="T11" fmla="*/ 72 h 383"/>
                              <a:gd name="T12" fmla="*/ 272 w 316"/>
                              <a:gd name="T13" fmla="*/ 60 h 383"/>
                              <a:gd name="T14" fmla="*/ 238 w 316"/>
                              <a:gd name="T15" fmla="*/ 48 h 383"/>
                              <a:gd name="T16" fmla="*/ 192 w 316"/>
                              <a:gd name="T17" fmla="*/ 42 h 383"/>
                              <a:gd name="T18" fmla="*/ 134 w 316"/>
                              <a:gd name="T19" fmla="*/ 54 h 383"/>
                              <a:gd name="T20" fmla="*/ 91 w 316"/>
                              <a:gd name="T21" fmla="*/ 85 h 383"/>
                              <a:gd name="T22" fmla="*/ 64 w 316"/>
                              <a:gd name="T23" fmla="*/ 132 h 383"/>
                              <a:gd name="T24" fmla="*/ 54 w 316"/>
                              <a:gd name="T25" fmla="*/ 191 h 383"/>
                              <a:gd name="T26" fmla="*/ 65 w 316"/>
                              <a:gd name="T27" fmla="*/ 254 h 383"/>
                              <a:gd name="T28" fmla="*/ 93 w 316"/>
                              <a:gd name="T29" fmla="*/ 301 h 383"/>
                              <a:gd name="T30" fmla="*/ 137 w 316"/>
                              <a:gd name="T31" fmla="*/ 330 h 383"/>
                              <a:gd name="T32" fmla="*/ 193 w 316"/>
                              <a:gd name="T33" fmla="*/ 339 h 383"/>
                              <a:gd name="T34" fmla="*/ 229 w 316"/>
                              <a:gd name="T35" fmla="*/ 335 h 383"/>
                              <a:gd name="T36" fmla="*/ 263 w 316"/>
                              <a:gd name="T37" fmla="*/ 323 h 383"/>
                              <a:gd name="T38" fmla="*/ 263 w 316"/>
                              <a:gd name="T39" fmla="*/ 214 h 383"/>
                              <a:gd name="T40" fmla="*/ 173 w 316"/>
                              <a:gd name="T41" fmla="*/ 214 h 383"/>
                              <a:gd name="T42" fmla="*/ 166 w 316"/>
                              <a:gd name="T43" fmla="*/ 209 h 383"/>
                              <a:gd name="T44" fmla="*/ 163 w 316"/>
                              <a:gd name="T45" fmla="*/ 194 h 383"/>
                              <a:gd name="T46" fmla="*/ 164 w 316"/>
                              <a:gd name="T47" fmla="*/ 185 h 383"/>
                              <a:gd name="T48" fmla="*/ 166 w 316"/>
                              <a:gd name="T49" fmla="*/ 178 h 383"/>
                              <a:gd name="T50" fmla="*/ 169 w 316"/>
                              <a:gd name="T51" fmla="*/ 175 h 383"/>
                              <a:gd name="T52" fmla="*/ 173 w 316"/>
                              <a:gd name="T53" fmla="*/ 174 h 383"/>
                              <a:gd name="T54" fmla="*/ 297 w 316"/>
                              <a:gd name="T55" fmla="*/ 174 h 383"/>
                              <a:gd name="T56" fmla="*/ 303 w 316"/>
                              <a:gd name="T57" fmla="*/ 175 h 383"/>
                              <a:gd name="T58" fmla="*/ 309 w 316"/>
                              <a:gd name="T59" fmla="*/ 178 h 383"/>
                              <a:gd name="T60" fmla="*/ 313 w 316"/>
                              <a:gd name="T61" fmla="*/ 185 h 383"/>
                              <a:gd name="T62" fmla="*/ 315 w 316"/>
                              <a:gd name="T63" fmla="*/ 194 h 383"/>
                              <a:gd name="T64" fmla="*/ 315 w 316"/>
                              <a:gd name="T65" fmla="*/ 336 h 383"/>
                              <a:gd name="T66" fmla="*/ 312 w 316"/>
                              <a:gd name="T67" fmla="*/ 349 h 383"/>
                              <a:gd name="T68" fmla="*/ 301 w 316"/>
                              <a:gd name="T69" fmla="*/ 358 h 383"/>
                              <a:gd name="T70" fmla="*/ 278 w 316"/>
                              <a:gd name="T71" fmla="*/ 367 h 383"/>
                              <a:gd name="T72" fmla="*/ 250 w 316"/>
                              <a:gd name="T73" fmla="*/ 376 h 383"/>
                              <a:gd name="T74" fmla="*/ 220 w 316"/>
                              <a:gd name="T75" fmla="*/ 381 h 383"/>
                              <a:gd name="T76" fmla="*/ 190 w 316"/>
                              <a:gd name="T77" fmla="*/ 383 h 383"/>
                              <a:gd name="T78" fmla="*/ 110 w 316"/>
                              <a:gd name="T79" fmla="*/ 369 h 383"/>
                              <a:gd name="T80" fmla="*/ 50 w 316"/>
                              <a:gd name="T81" fmla="*/ 331 h 383"/>
                              <a:gd name="T82" fmla="*/ 13 w 316"/>
                              <a:gd name="T83" fmla="*/ 272 h 383"/>
                              <a:gd name="T84" fmla="*/ 0 w 316"/>
                              <a:gd name="T85" fmla="*/ 195 h 383"/>
                              <a:gd name="T86" fmla="*/ 14 w 316"/>
                              <a:gd name="T87" fmla="*/ 115 h 383"/>
                              <a:gd name="T88" fmla="*/ 53 w 316"/>
                              <a:gd name="T89" fmla="*/ 53 h 383"/>
                              <a:gd name="T90" fmla="*/ 114 w 316"/>
                              <a:gd name="T91" fmla="*/ 14 h 383"/>
                              <a:gd name="T92" fmla="*/ 193 w 316"/>
                              <a:gd name="T93" fmla="*/ 0 h 383"/>
                              <a:gd name="T94" fmla="*/ 235 w 316"/>
                              <a:gd name="T95" fmla="*/ 4 h 383"/>
                              <a:gd name="T96" fmla="*/ 269 w 316"/>
                              <a:gd name="T97" fmla="*/ 13 h 383"/>
                              <a:gd name="T98" fmla="*/ 295 w 316"/>
                              <a:gd name="T99" fmla="*/ 23 h 383"/>
                              <a:gd name="T100" fmla="*/ 309 w 316"/>
                              <a:gd name="T101" fmla="*/ 33 h 383"/>
                              <a:gd name="T102" fmla="*/ 314 w 316"/>
                              <a:gd name="T103" fmla="*/ 42 h 383"/>
                              <a:gd name="T104" fmla="*/ 316 w 316"/>
                              <a:gd name="T105" fmla="*/ 56 h 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16" h="383">
                                <a:moveTo>
                                  <a:pt x="316" y="56"/>
                                </a:moveTo>
                                <a:cubicBezTo>
                                  <a:pt x="316" y="59"/>
                                  <a:pt x="316" y="63"/>
                                  <a:pt x="315" y="65"/>
                                </a:cubicBezTo>
                                <a:cubicBezTo>
                                  <a:pt x="315" y="68"/>
                                  <a:pt x="314" y="71"/>
                                  <a:pt x="313" y="72"/>
                                </a:cubicBezTo>
                                <a:cubicBezTo>
                                  <a:pt x="313" y="74"/>
                                  <a:pt x="312" y="75"/>
                                  <a:pt x="310" y="76"/>
                                </a:cubicBezTo>
                                <a:cubicBezTo>
                                  <a:pt x="309" y="77"/>
                                  <a:pt x="308" y="77"/>
                                  <a:pt x="307" y="77"/>
                                </a:cubicBezTo>
                                <a:cubicBezTo>
                                  <a:pt x="304" y="77"/>
                                  <a:pt x="300" y="76"/>
                                  <a:pt x="295" y="72"/>
                                </a:cubicBezTo>
                                <a:cubicBezTo>
                                  <a:pt x="289" y="68"/>
                                  <a:pt x="281" y="64"/>
                                  <a:pt x="272" y="60"/>
                                </a:cubicBezTo>
                                <a:cubicBezTo>
                                  <a:pt x="263" y="55"/>
                                  <a:pt x="251" y="51"/>
                                  <a:pt x="238" y="48"/>
                                </a:cubicBezTo>
                                <a:cubicBezTo>
                                  <a:pt x="225" y="44"/>
                                  <a:pt x="210" y="42"/>
                                  <a:pt x="192" y="42"/>
                                </a:cubicBezTo>
                                <a:cubicBezTo>
                                  <a:pt x="170" y="42"/>
                                  <a:pt x="151" y="46"/>
                                  <a:pt x="134" y="54"/>
                                </a:cubicBezTo>
                                <a:cubicBezTo>
                                  <a:pt x="117" y="61"/>
                                  <a:pt x="103" y="71"/>
                                  <a:pt x="91" y="85"/>
                                </a:cubicBezTo>
                                <a:cubicBezTo>
                                  <a:pt x="79" y="98"/>
                                  <a:pt x="70" y="114"/>
                                  <a:pt x="64" y="132"/>
                                </a:cubicBezTo>
                                <a:cubicBezTo>
                                  <a:pt x="57" y="150"/>
                                  <a:pt x="54" y="170"/>
                                  <a:pt x="54" y="191"/>
                                </a:cubicBezTo>
                                <a:cubicBezTo>
                                  <a:pt x="54" y="215"/>
                                  <a:pt x="58" y="236"/>
                                  <a:pt x="65" y="254"/>
                                </a:cubicBezTo>
                                <a:cubicBezTo>
                                  <a:pt x="72" y="273"/>
                                  <a:pt x="81" y="288"/>
                                  <a:pt x="93" y="301"/>
                                </a:cubicBezTo>
                                <a:cubicBezTo>
                                  <a:pt x="105" y="314"/>
                                  <a:pt x="120" y="323"/>
                                  <a:pt x="137" y="330"/>
                                </a:cubicBezTo>
                                <a:cubicBezTo>
                                  <a:pt x="154" y="336"/>
                                  <a:pt x="172" y="339"/>
                                  <a:pt x="193" y="339"/>
                                </a:cubicBezTo>
                                <a:cubicBezTo>
                                  <a:pt x="205" y="339"/>
                                  <a:pt x="217" y="338"/>
                                  <a:pt x="229" y="335"/>
                                </a:cubicBezTo>
                                <a:cubicBezTo>
                                  <a:pt x="241" y="332"/>
                                  <a:pt x="253" y="328"/>
                                  <a:pt x="263" y="323"/>
                                </a:cubicBezTo>
                                <a:cubicBezTo>
                                  <a:pt x="263" y="214"/>
                                  <a:pt x="263" y="214"/>
                                  <a:pt x="263" y="214"/>
                                </a:cubicBezTo>
                                <a:cubicBezTo>
                                  <a:pt x="173" y="214"/>
                                  <a:pt x="173" y="214"/>
                                  <a:pt x="173" y="214"/>
                                </a:cubicBezTo>
                                <a:cubicBezTo>
                                  <a:pt x="170" y="214"/>
                                  <a:pt x="167" y="213"/>
                                  <a:pt x="166" y="209"/>
                                </a:cubicBezTo>
                                <a:cubicBezTo>
                                  <a:pt x="164" y="206"/>
                                  <a:pt x="163" y="201"/>
                                  <a:pt x="163" y="194"/>
                                </a:cubicBezTo>
                                <a:cubicBezTo>
                                  <a:pt x="163" y="191"/>
                                  <a:pt x="163" y="187"/>
                                  <a:pt x="164" y="185"/>
                                </a:cubicBezTo>
                                <a:cubicBezTo>
                                  <a:pt x="164" y="182"/>
                                  <a:pt x="165" y="180"/>
                                  <a:pt x="166" y="178"/>
                                </a:cubicBezTo>
                                <a:cubicBezTo>
                                  <a:pt x="167" y="177"/>
                                  <a:pt x="168" y="176"/>
                                  <a:pt x="169" y="175"/>
                                </a:cubicBezTo>
                                <a:cubicBezTo>
                                  <a:pt x="170" y="174"/>
                                  <a:pt x="172" y="174"/>
                                  <a:pt x="173" y="174"/>
                                </a:cubicBezTo>
                                <a:cubicBezTo>
                                  <a:pt x="297" y="174"/>
                                  <a:pt x="297" y="174"/>
                                  <a:pt x="297" y="174"/>
                                </a:cubicBezTo>
                                <a:cubicBezTo>
                                  <a:pt x="299" y="174"/>
                                  <a:pt x="301" y="174"/>
                                  <a:pt x="303" y="175"/>
                                </a:cubicBezTo>
                                <a:cubicBezTo>
                                  <a:pt x="305" y="176"/>
                                  <a:pt x="307" y="177"/>
                                  <a:pt x="309" y="178"/>
                                </a:cubicBezTo>
                                <a:cubicBezTo>
                                  <a:pt x="311" y="180"/>
                                  <a:pt x="312" y="182"/>
                                  <a:pt x="313" y="185"/>
                                </a:cubicBezTo>
                                <a:cubicBezTo>
                                  <a:pt x="314" y="187"/>
                                  <a:pt x="315" y="190"/>
                                  <a:pt x="315" y="194"/>
                                </a:cubicBezTo>
                                <a:cubicBezTo>
                                  <a:pt x="315" y="336"/>
                                  <a:pt x="315" y="336"/>
                                  <a:pt x="315" y="336"/>
                                </a:cubicBezTo>
                                <a:cubicBezTo>
                                  <a:pt x="315" y="341"/>
                                  <a:pt x="314" y="345"/>
                                  <a:pt x="312" y="349"/>
                                </a:cubicBezTo>
                                <a:cubicBezTo>
                                  <a:pt x="310" y="352"/>
                                  <a:pt x="307" y="355"/>
                                  <a:pt x="301" y="358"/>
                                </a:cubicBezTo>
                                <a:cubicBezTo>
                                  <a:pt x="295" y="361"/>
                                  <a:pt x="288" y="364"/>
                                  <a:pt x="278" y="367"/>
                                </a:cubicBezTo>
                                <a:cubicBezTo>
                                  <a:pt x="269" y="371"/>
                                  <a:pt x="260" y="373"/>
                                  <a:pt x="250" y="376"/>
                                </a:cubicBezTo>
                                <a:cubicBezTo>
                                  <a:pt x="240" y="378"/>
                                  <a:pt x="230" y="380"/>
                                  <a:pt x="220" y="381"/>
                                </a:cubicBezTo>
                                <a:cubicBezTo>
                                  <a:pt x="210" y="382"/>
                                  <a:pt x="200" y="383"/>
                                  <a:pt x="190" y="383"/>
                                </a:cubicBezTo>
                                <a:cubicBezTo>
                                  <a:pt x="160" y="383"/>
                                  <a:pt x="134" y="378"/>
                                  <a:pt x="110" y="369"/>
                                </a:cubicBezTo>
                                <a:cubicBezTo>
                                  <a:pt x="86" y="360"/>
                                  <a:pt x="67" y="348"/>
                                  <a:pt x="50" y="331"/>
                                </a:cubicBezTo>
                                <a:cubicBezTo>
                                  <a:pt x="34" y="315"/>
                                  <a:pt x="21" y="295"/>
                                  <a:pt x="13" y="272"/>
                                </a:cubicBezTo>
                                <a:cubicBezTo>
                                  <a:pt x="4" y="249"/>
                                  <a:pt x="0" y="223"/>
                                  <a:pt x="0" y="195"/>
                                </a:cubicBezTo>
                                <a:cubicBezTo>
                                  <a:pt x="0" y="165"/>
                                  <a:pt x="5" y="138"/>
                                  <a:pt x="14" y="115"/>
                                </a:cubicBezTo>
                                <a:cubicBezTo>
                                  <a:pt x="23" y="91"/>
                                  <a:pt x="36" y="70"/>
                                  <a:pt x="53" y="53"/>
                                </a:cubicBezTo>
                                <a:cubicBezTo>
                                  <a:pt x="70" y="36"/>
                                  <a:pt x="90" y="23"/>
                                  <a:pt x="114" y="14"/>
                                </a:cubicBezTo>
                                <a:cubicBezTo>
                                  <a:pt x="138" y="5"/>
                                  <a:pt x="164" y="0"/>
                                  <a:pt x="193" y="0"/>
                                </a:cubicBezTo>
                                <a:cubicBezTo>
                                  <a:pt x="208" y="0"/>
                                  <a:pt x="222" y="1"/>
                                  <a:pt x="235" y="4"/>
                                </a:cubicBezTo>
                                <a:cubicBezTo>
                                  <a:pt x="248" y="6"/>
                                  <a:pt x="259" y="9"/>
                                  <a:pt x="269" y="13"/>
                                </a:cubicBezTo>
                                <a:cubicBezTo>
                                  <a:pt x="279" y="16"/>
                                  <a:pt x="288" y="20"/>
                                  <a:pt x="295" y="23"/>
                                </a:cubicBezTo>
                                <a:cubicBezTo>
                                  <a:pt x="302" y="27"/>
                                  <a:pt x="306" y="31"/>
                                  <a:pt x="309" y="33"/>
                                </a:cubicBezTo>
                                <a:cubicBezTo>
                                  <a:pt x="312" y="36"/>
                                  <a:pt x="313" y="38"/>
                                  <a:pt x="314" y="42"/>
                                </a:cubicBezTo>
                                <a:cubicBezTo>
                                  <a:pt x="315" y="45"/>
                                  <a:pt x="316" y="50"/>
                                  <a:pt x="316" y="56"/>
                                </a:cubicBezTo>
                                <a:close/>
                              </a:path>
                            </a:pathLst>
                          </a:custGeom>
                          <a:solidFill>
                            <a:srgbClr val="2F80A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33"/>
                        <wps:cNvSpPr>
                          <a:spLocks/>
                        </wps:cNvSpPr>
                        <wps:spPr bwMode="auto">
                          <a:xfrm>
                            <a:off x="4533900" y="863600"/>
                            <a:ext cx="339725" cy="606425"/>
                          </a:xfrm>
                          <a:custGeom>
                            <a:avLst/>
                            <a:gdLst>
                              <a:gd name="T0" fmla="*/ 158 w 158"/>
                              <a:gd name="T1" fmla="*/ 30 h 281"/>
                              <a:gd name="T2" fmla="*/ 158 w 158"/>
                              <a:gd name="T3" fmla="*/ 41 h 281"/>
                              <a:gd name="T4" fmla="*/ 156 w 158"/>
                              <a:gd name="T5" fmla="*/ 48 h 281"/>
                              <a:gd name="T6" fmla="*/ 154 w 158"/>
                              <a:gd name="T7" fmla="*/ 51 h 281"/>
                              <a:gd name="T8" fmla="*/ 150 w 158"/>
                              <a:gd name="T9" fmla="*/ 53 h 281"/>
                              <a:gd name="T10" fmla="*/ 145 w 158"/>
                              <a:gd name="T11" fmla="*/ 51 h 281"/>
                              <a:gd name="T12" fmla="*/ 137 w 158"/>
                              <a:gd name="T13" fmla="*/ 49 h 281"/>
                              <a:gd name="T14" fmla="*/ 127 w 158"/>
                              <a:gd name="T15" fmla="*/ 46 h 281"/>
                              <a:gd name="T16" fmla="*/ 115 w 158"/>
                              <a:gd name="T17" fmla="*/ 45 h 281"/>
                              <a:gd name="T18" fmla="*/ 101 w 158"/>
                              <a:gd name="T19" fmla="*/ 48 h 281"/>
                              <a:gd name="T20" fmla="*/ 85 w 158"/>
                              <a:gd name="T21" fmla="*/ 58 h 281"/>
                              <a:gd name="T22" fmla="*/ 69 w 158"/>
                              <a:gd name="T23" fmla="*/ 75 h 281"/>
                              <a:gd name="T24" fmla="*/ 50 w 158"/>
                              <a:gd name="T25" fmla="*/ 102 h 281"/>
                              <a:gd name="T26" fmla="*/ 50 w 158"/>
                              <a:gd name="T27" fmla="*/ 272 h 281"/>
                              <a:gd name="T28" fmla="*/ 48 w 158"/>
                              <a:gd name="T29" fmla="*/ 276 h 281"/>
                              <a:gd name="T30" fmla="*/ 45 w 158"/>
                              <a:gd name="T31" fmla="*/ 279 h 281"/>
                              <a:gd name="T32" fmla="*/ 37 w 158"/>
                              <a:gd name="T33" fmla="*/ 281 h 281"/>
                              <a:gd name="T34" fmla="*/ 25 w 158"/>
                              <a:gd name="T35" fmla="*/ 281 h 281"/>
                              <a:gd name="T36" fmla="*/ 13 w 158"/>
                              <a:gd name="T37" fmla="*/ 281 h 281"/>
                              <a:gd name="T38" fmla="*/ 5 w 158"/>
                              <a:gd name="T39" fmla="*/ 279 h 281"/>
                              <a:gd name="T40" fmla="*/ 1 w 158"/>
                              <a:gd name="T41" fmla="*/ 276 h 281"/>
                              <a:gd name="T42" fmla="*/ 0 w 158"/>
                              <a:gd name="T43" fmla="*/ 272 h 281"/>
                              <a:gd name="T44" fmla="*/ 0 w 158"/>
                              <a:gd name="T45" fmla="*/ 13 h 281"/>
                              <a:gd name="T46" fmla="*/ 1 w 158"/>
                              <a:gd name="T47" fmla="*/ 9 h 281"/>
                              <a:gd name="T48" fmla="*/ 5 w 158"/>
                              <a:gd name="T49" fmla="*/ 7 h 281"/>
                              <a:gd name="T50" fmla="*/ 12 w 158"/>
                              <a:gd name="T51" fmla="*/ 5 h 281"/>
                              <a:gd name="T52" fmla="*/ 23 w 158"/>
                              <a:gd name="T53" fmla="*/ 4 h 281"/>
                              <a:gd name="T54" fmla="*/ 34 w 158"/>
                              <a:gd name="T55" fmla="*/ 5 h 281"/>
                              <a:gd name="T56" fmla="*/ 40 w 158"/>
                              <a:gd name="T57" fmla="*/ 7 h 281"/>
                              <a:gd name="T58" fmla="*/ 44 w 158"/>
                              <a:gd name="T59" fmla="*/ 9 h 281"/>
                              <a:gd name="T60" fmla="*/ 45 w 158"/>
                              <a:gd name="T61" fmla="*/ 13 h 281"/>
                              <a:gd name="T62" fmla="*/ 45 w 158"/>
                              <a:gd name="T63" fmla="*/ 51 h 281"/>
                              <a:gd name="T64" fmla="*/ 66 w 158"/>
                              <a:gd name="T65" fmla="*/ 26 h 281"/>
                              <a:gd name="T66" fmla="*/ 84 w 158"/>
                              <a:gd name="T67" fmla="*/ 10 h 281"/>
                              <a:gd name="T68" fmla="*/ 101 w 158"/>
                              <a:gd name="T69" fmla="*/ 3 h 281"/>
                              <a:gd name="T70" fmla="*/ 119 w 158"/>
                              <a:gd name="T71" fmla="*/ 0 h 281"/>
                              <a:gd name="T72" fmla="*/ 127 w 158"/>
                              <a:gd name="T73" fmla="*/ 1 h 281"/>
                              <a:gd name="T74" fmla="*/ 138 w 158"/>
                              <a:gd name="T75" fmla="*/ 2 h 281"/>
                              <a:gd name="T76" fmla="*/ 148 w 158"/>
                              <a:gd name="T77" fmla="*/ 5 h 281"/>
                              <a:gd name="T78" fmla="*/ 154 w 158"/>
                              <a:gd name="T79" fmla="*/ 8 h 281"/>
                              <a:gd name="T80" fmla="*/ 156 w 158"/>
                              <a:gd name="T81" fmla="*/ 11 h 281"/>
                              <a:gd name="T82" fmla="*/ 157 w 158"/>
                              <a:gd name="T83" fmla="*/ 14 h 281"/>
                              <a:gd name="T84" fmla="*/ 158 w 158"/>
                              <a:gd name="T85" fmla="*/ 20 h 281"/>
                              <a:gd name="T86" fmla="*/ 158 w 158"/>
                              <a:gd name="T87" fmla="*/ 30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58" h="281">
                                <a:moveTo>
                                  <a:pt x="158" y="30"/>
                                </a:moveTo>
                                <a:cubicBezTo>
                                  <a:pt x="158" y="35"/>
                                  <a:pt x="158" y="38"/>
                                  <a:pt x="158" y="41"/>
                                </a:cubicBezTo>
                                <a:cubicBezTo>
                                  <a:pt x="157" y="44"/>
                                  <a:pt x="157" y="46"/>
                                  <a:pt x="156" y="48"/>
                                </a:cubicBezTo>
                                <a:cubicBezTo>
                                  <a:pt x="156" y="49"/>
                                  <a:pt x="155" y="51"/>
                                  <a:pt x="154" y="51"/>
                                </a:cubicBezTo>
                                <a:cubicBezTo>
                                  <a:pt x="153" y="52"/>
                                  <a:pt x="152" y="53"/>
                                  <a:pt x="150" y="53"/>
                                </a:cubicBezTo>
                                <a:cubicBezTo>
                                  <a:pt x="149" y="53"/>
                                  <a:pt x="147" y="52"/>
                                  <a:pt x="145" y="51"/>
                                </a:cubicBezTo>
                                <a:cubicBezTo>
                                  <a:pt x="142" y="51"/>
                                  <a:pt x="140" y="50"/>
                                  <a:pt x="137" y="49"/>
                                </a:cubicBezTo>
                                <a:cubicBezTo>
                                  <a:pt x="134" y="48"/>
                                  <a:pt x="131" y="47"/>
                                  <a:pt x="127" y="46"/>
                                </a:cubicBezTo>
                                <a:cubicBezTo>
                                  <a:pt x="123" y="46"/>
                                  <a:pt x="120" y="45"/>
                                  <a:pt x="115" y="45"/>
                                </a:cubicBezTo>
                                <a:cubicBezTo>
                                  <a:pt x="110" y="45"/>
                                  <a:pt x="105" y="46"/>
                                  <a:pt x="101" y="48"/>
                                </a:cubicBezTo>
                                <a:cubicBezTo>
                                  <a:pt x="96" y="50"/>
                                  <a:pt x="91" y="53"/>
                                  <a:pt x="85" y="58"/>
                                </a:cubicBezTo>
                                <a:cubicBezTo>
                                  <a:pt x="80" y="62"/>
                                  <a:pt x="75" y="68"/>
                                  <a:pt x="69" y="75"/>
                                </a:cubicBezTo>
                                <a:cubicBezTo>
                                  <a:pt x="63" y="82"/>
                                  <a:pt x="57" y="91"/>
                                  <a:pt x="50" y="102"/>
                                </a:cubicBezTo>
                                <a:cubicBezTo>
                                  <a:pt x="50" y="272"/>
                                  <a:pt x="50" y="272"/>
                                  <a:pt x="50" y="272"/>
                                </a:cubicBezTo>
                                <a:cubicBezTo>
                                  <a:pt x="50" y="274"/>
                                  <a:pt x="49" y="275"/>
                                  <a:pt x="48" y="276"/>
                                </a:cubicBezTo>
                                <a:cubicBezTo>
                                  <a:pt x="48" y="277"/>
                                  <a:pt x="46" y="278"/>
                                  <a:pt x="45" y="279"/>
                                </a:cubicBezTo>
                                <a:cubicBezTo>
                                  <a:pt x="43" y="280"/>
                                  <a:pt x="40" y="280"/>
                                  <a:pt x="37" y="281"/>
                                </a:cubicBezTo>
                                <a:cubicBezTo>
                                  <a:pt x="34" y="281"/>
                                  <a:pt x="30" y="281"/>
                                  <a:pt x="25" y="281"/>
                                </a:cubicBezTo>
                                <a:cubicBezTo>
                                  <a:pt x="20" y="281"/>
                                  <a:pt x="16" y="281"/>
                                  <a:pt x="13" y="281"/>
                                </a:cubicBezTo>
                                <a:cubicBezTo>
                                  <a:pt x="10" y="280"/>
                                  <a:pt x="7" y="280"/>
                                  <a:pt x="5" y="279"/>
                                </a:cubicBezTo>
                                <a:cubicBezTo>
                                  <a:pt x="3" y="278"/>
                                  <a:pt x="2" y="277"/>
                                  <a:pt x="1" y="276"/>
                                </a:cubicBezTo>
                                <a:cubicBezTo>
                                  <a:pt x="0" y="275"/>
                                  <a:pt x="0" y="274"/>
                                  <a:pt x="0" y="272"/>
                                </a:cubicBezTo>
                                <a:cubicBezTo>
                                  <a:pt x="0" y="13"/>
                                  <a:pt x="0" y="13"/>
                                  <a:pt x="0" y="13"/>
                                </a:cubicBezTo>
                                <a:cubicBezTo>
                                  <a:pt x="0" y="12"/>
                                  <a:pt x="0" y="11"/>
                                  <a:pt x="1" y="9"/>
                                </a:cubicBezTo>
                                <a:cubicBezTo>
                                  <a:pt x="2" y="8"/>
                                  <a:pt x="3" y="7"/>
                                  <a:pt x="5" y="7"/>
                                </a:cubicBezTo>
                                <a:cubicBezTo>
                                  <a:pt x="6" y="6"/>
                                  <a:pt x="9" y="5"/>
                                  <a:pt x="12" y="5"/>
                                </a:cubicBezTo>
                                <a:cubicBezTo>
                                  <a:pt x="14" y="5"/>
                                  <a:pt x="18" y="4"/>
                                  <a:pt x="23" y="4"/>
                                </a:cubicBezTo>
                                <a:cubicBezTo>
                                  <a:pt x="27" y="4"/>
                                  <a:pt x="31" y="5"/>
                                  <a:pt x="34" y="5"/>
                                </a:cubicBezTo>
                                <a:cubicBezTo>
                                  <a:pt x="36" y="5"/>
                                  <a:pt x="39" y="6"/>
                                  <a:pt x="40" y="7"/>
                                </a:cubicBezTo>
                                <a:cubicBezTo>
                                  <a:pt x="42" y="7"/>
                                  <a:pt x="43" y="8"/>
                                  <a:pt x="44" y="9"/>
                                </a:cubicBezTo>
                                <a:cubicBezTo>
                                  <a:pt x="44" y="11"/>
                                  <a:pt x="45" y="12"/>
                                  <a:pt x="45" y="13"/>
                                </a:cubicBezTo>
                                <a:cubicBezTo>
                                  <a:pt x="45" y="51"/>
                                  <a:pt x="45" y="51"/>
                                  <a:pt x="45" y="51"/>
                                </a:cubicBezTo>
                                <a:cubicBezTo>
                                  <a:pt x="52" y="41"/>
                                  <a:pt x="59" y="32"/>
                                  <a:pt x="66" y="26"/>
                                </a:cubicBezTo>
                                <a:cubicBezTo>
                                  <a:pt x="72" y="19"/>
                                  <a:pt x="78" y="14"/>
                                  <a:pt x="84" y="10"/>
                                </a:cubicBezTo>
                                <a:cubicBezTo>
                                  <a:pt x="90" y="7"/>
                                  <a:pt x="96" y="4"/>
                                  <a:pt x="101" y="3"/>
                                </a:cubicBezTo>
                                <a:cubicBezTo>
                                  <a:pt x="107" y="1"/>
                                  <a:pt x="113" y="0"/>
                                  <a:pt x="119" y="0"/>
                                </a:cubicBezTo>
                                <a:cubicBezTo>
                                  <a:pt x="121" y="0"/>
                                  <a:pt x="124" y="1"/>
                                  <a:pt x="127" y="1"/>
                                </a:cubicBezTo>
                                <a:cubicBezTo>
                                  <a:pt x="131" y="1"/>
                                  <a:pt x="134" y="2"/>
                                  <a:pt x="138" y="2"/>
                                </a:cubicBezTo>
                                <a:cubicBezTo>
                                  <a:pt x="141" y="3"/>
                                  <a:pt x="145" y="4"/>
                                  <a:pt x="148" y="5"/>
                                </a:cubicBezTo>
                                <a:cubicBezTo>
                                  <a:pt x="150" y="6"/>
                                  <a:pt x="153" y="7"/>
                                  <a:pt x="154" y="8"/>
                                </a:cubicBezTo>
                                <a:cubicBezTo>
                                  <a:pt x="155" y="9"/>
                                  <a:pt x="156" y="10"/>
                                  <a:pt x="156" y="11"/>
                                </a:cubicBezTo>
                                <a:cubicBezTo>
                                  <a:pt x="157" y="11"/>
                                  <a:pt x="157" y="13"/>
                                  <a:pt x="157" y="14"/>
                                </a:cubicBezTo>
                                <a:cubicBezTo>
                                  <a:pt x="157" y="15"/>
                                  <a:pt x="158" y="17"/>
                                  <a:pt x="158" y="20"/>
                                </a:cubicBezTo>
                                <a:cubicBezTo>
                                  <a:pt x="158" y="22"/>
                                  <a:pt x="158" y="26"/>
                                  <a:pt x="158" y="30"/>
                                </a:cubicBezTo>
                                <a:close/>
                              </a:path>
                            </a:pathLst>
                          </a:custGeom>
                          <a:solidFill>
                            <a:srgbClr val="2F80A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34"/>
                        <wps:cNvSpPr>
                          <a:spLocks noEditPoints="1"/>
                        </wps:cNvSpPr>
                        <wps:spPr bwMode="auto">
                          <a:xfrm>
                            <a:off x="4933950" y="863600"/>
                            <a:ext cx="581025" cy="615950"/>
                          </a:xfrm>
                          <a:custGeom>
                            <a:avLst/>
                            <a:gdLst>
                              <a:gd name="T0" fmla="*/ 270 w 270"/>
                              <a:gd name="T1" fmla="*/ 140 h 285"/>
                              <a:gd name="T2" fmla="*/ 261 w 270"/>
                              <a:gd name="T3" fmla="*/ 198 h 285"/>
                              <a:gd name="T4" fmla="*/ 235 w 270"/>
                              <a:gd name="T5" fmla="*/ 244 h 285"/>
                              <a:gd name="T6" fmla="*/ 192 w 270"/>
                              <a:gd name="T7" fmla="*/ 274 h 285"/>
                              <a:gd name="T8" fmla="*/ 132 w 270"/>
                              <a:gd name="T9" fmla="*/ 285 h 285"/>
                              <a:gd name="T10" fmla="*/ 73 w 270"/>
                              <a:gd name="T11" fmla="*/ 275 h 285"/>
                              <a:gd name="T12" fmla="*/ 32 w 270"/>
                              <a:gd name="T13" fmla="*/ 248 h 285"/>
                              <a:gd name="T14" fmla="*/ 8 w 270"/>
                              <a:gd name="T15" fmla="*/ 204 h 285"/>
                              <a:gd name="T16" fmla="*/ 0 w 270"/>
                              <a:gd name="T17" fmla="*/ 145 h 285"/>
                              <a:gd name="T18" fmla="*/ 8 w 270"/>
                              <a:gd name="T19" fmla="*/ 87 h 285"/>
                              <a:gd name="T20" fmla="*/ 34 w 270"/>
                              <a:gd name="T21" fmla="*/ 41 h 285"/>
                              <a:gd name="T22" fmla="*/ 77 w 270"/>
                              <a:gd name="T23" fmla="*/ 11 h 285"/>
                              <a:gd name="T24" fmla="*/ 137 w 270"/>
                              <a:gd name="T25" fmla="*/ 0 h 285"/>
                              <a:gd name="T26" fmla="*/ 195 w 270"/>
                              <a:gd name="T27" fmla="*/ 10 h 285"/>
                              <a:gd name="T28" fmla="*/ 237 w 270"/>
                              <a:gd name="T29" fmla="*/ 38 h 285"/>
                              <a:gd name="T30" fmla="*/ 261 w 270"/>
                              <a:gd name="T31" fmla="*/ 82 h 285"/>
                              <a:gd name="T32" fmla="*/ 270 w 270"/>
                              <a:gd name="T33" fmla="*/ 140 h 285"/>
                              <a:gd name="T34" fmla="*/ 218 w 270"/>
                              <a:gd name="T35" fmla="*/ 143 h 285"/>
                              <a:gd name="T36" fmla="*/ 214 w 270"/>
                              <a:gd name="T37" fmla="*/ 103 h 285"/>
                              <a:gd name="T38" fmla="*/ 201 w 270"/>
                              <a:gd name="T39" fmla="*/ 71 h 285"/>
                              <a:gd name="T40" fmla="*/ 175 w 270"/>
                              <a:gd name="T41" fmla="*/ 48 h 285"/>
                              <a:gd name="T42" fmla="*/ 135 w 270"/>
                              <a:gd name="T43" fmla="*/ 40 h 285"/>
                              <a:gd name="T44" fmla="*/ 97 w 270"/>
                              <a:gd name="T45" fmla="*/ 48 h 285"/>
                              <a:gd name="T46" fmla="*/ 71 w 270"/>
                              <a:gd name="T47" fmla="*/ 69 h 285"/>
                              <a:gd name="T48" fmla="*/ 56 w 270"/>
                              <a:gd name="T49" fmla="*/ 101 h 285"/>
                              <a:gd name="T50" fmla="*/ 51 w 270"/>
                              <a:gd name="T51" fmla="*/ 142 h 285"/>
                              <a:gd name="T52" fmla="*/ 55 w 270"/>
                              <a:gd name="T53" fmla="*/ 182 h 285"/>
                              <a:gd name="T54" fmla="*/ 69 w 270"/>
                              <a:gd name="T55" fmla="*/ 215 h 285"/>
                              <a:gd name="T56" fmla="*/ 94 w 270"/>
                              <a:gd name="T57" fmla="*/ 237 h 285"/>
                              <a:gd name="T58" fmla="*/ 134 w 270"/>
                              <a:gd name="T59" fmla="*/ 245 h 285"/>
                              <a:gd name="T60" fmla="*/ 172 w 270"/>
                              <a:gd name="T61" fmla="*/ 237 h 285"/>
                              <a:gd name="T62" fmla="*/ 198 w 270"/>
                              <a:gd name="T63" fmla="*/ 216 h 285"/>
                              <a:gd name="T64" fmla="*/ 213 w 270"/>
                              <a:gd name="T65" fmla="*/ 184 h 285"/>
                              <a:gd name="T66" fmla="*/ 218 w 270"/>
                              <a:gd name="T67" fmla="*/ 143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0" h="285">
                                <a:moveTo>
                                  <a:pt x="270" y="140"/>
                                </a:moveTo>
                                <a:cubicBezTo>
                                  <a:pt x="270" y="161"/>
                                  <a:pt x="267" y="180"/>
                                  <a:pt x="261" y="198"/>
                                </a:cubicBezTo>
                                <a:cubicBezTo>
                                  <a:pt x="255" y="216"/>
                                  <a:pt x="246" y="231"/>
                                  <a:pt x="235" y="244"/>
                                </a:cubicBezTo>
                                <a:cubicBezTo>
                                  <a:pt x="223" y="257"/>
                                  <a:pt x="209" y="267"/>
                                  <a:pt x="192" y="274"/>
                                </a:cubicBezTo>
                                <a:cubicBezTo>
                                  <a:pt x="174" y="281"/>
                                  <a:pt x="154" y="285"/>
                                  <a:pt x="132" y="285"/>
                                </a:cubicBezTo>
                                <a:cubicBezTo>
                                  <a:pt x="109" y="285"/>
                                  <a:pt x="90" y="282"/>
                                  <a:pt x="73" y="275"/>
                                </a:cubicBezTo>
                                <a:cubicBezTo>
                                  <a:pt x="57" y="269"/>
                                  <a:pt x="43" y="260"/>
                                  <a:pt x="32" y="248"/>
                                </a:cubicBezTo>
                                <a:cubicBezTo>
                                  <a:pt x="21" y="236"/>
                                  <a:pt x="13" y="221"/>
                                  <a:pt x="8" y="204"/>
                                </a:cubicBezTo>
                                <a:cubicBezTo>
                                  <a:pt x="2" y="186"/>
                                  <a:pt x="0" y="167"/>
                                  <a:pt x="0" y="145"/>
                                </a:cubicBezTo>
                                <a:cubicBezTo>
                                  <a:pt x="0" y="124"/>
                                  <a:pt x="2" y="105"/>
                                  <a:pt x="8" y="87"/>
                                </a:cubicBezTo>
                                <a:cubicBezTo>
                                  <a:pt x="14" y="69"/>
                                  <a:pt x="22" y="54"/>
                                  <a:pt x="34" y="41"/>
                                </a:cubicBezTo>
                                <a:cubicBezTo>
                                  <a:pt x="45" y="28"/>
                                  <a:pt x="60" y="18"/>
                                  <a:pt x="77" y="11"/>
                                </a:cubicBezTo>
                                <a:cubicBezTo>
                                  <a:pt x="94" y="4"/>
                                  <a:pt x="114" y="0"/>
                                  <a:pt x="137" y="0"/>
                                </a:cubicBezTo>
                                <a:cubicBezTo>
                                  <a:pt x="159" y="0"/>
                                  <a:pt x="179" y="4"/>
                                  <a:pt x="195" y="10"/>
                                </a:cubicBezTo>
                                <a:cubicBezTo>
                                  <a:pt x="212" y="16"/>
                                  <a:pt x="226" y="25"/>
                                  <a:pt x="237" y="38"/>
                                </a:cubicBezTo>
                                <a:cubicBezTo>
                                  <a:pt x="248" y="50"/>
                                  <a:pt x="256" y="64"/>
                                  <a:pt x="261" y="82"/>
                                </a:cubicBezTo>
                                <a:cubicBezTo>
                                  <a:pt x="267" y="99"/>
                                  <a:pt x="270" y="118"/>
                                  <a:pt x="270" y="140"/>
                                </a:cubicBezTo>
                                <a:close/>
                                <a:moveTo>
                                  <a:pt x="218" y="143"/>
                                </a:moveTo>
                                <a:cubicBezTo>
                                  <a:pt x="218" y="129"/>
                                  <a:pt x="217" y="116"/>
                                  <a:pt x="214" y="103"/>
                                </a:cubicBezTo>
                                <a:cubicBezTo>
                                  <a:pt x="211" y="91"/>
                                  <a:pt x="207" y="80"/>
                                  <a:pt x="201" y="71"/>
                                </a:cubicBezTo>
                                <a:cubicBezTo>
                                  <a:pt x="194" y="61"/>
                                  <a:pt x="186" y="54"/>
                                  <a:pt x="175" y="48"/>
                                </a:cubicBezTo>
                                <a:cubicBezTo>
                                  <a:pt x="165" y="43"/>
                                  <a:pt x="151" y="40"/>
                                  <a:pt x="135" y="40"/>
                                </a:cubicBezTo>
                                <a:cubicBezTo>
                                  <a:pt x="121" y="40"/>
                                  <a:pt x="108" y="43"/>
                                  <a:pt x="97" y="48"/>
                                </a:cubicBezTo>
                                <a:cubicBezTo>
                                  <a:pt x="87" y="53"/>
                                  <a:pt x="78" y="60"/>
                                  <a:pt x="71" y="69"/>
                                </a:cubicBezTo>
                                <a:cubicBezTo>
                                  <a:pt x="64" y="78"/>
                                  <a:pt x="59" y="89"/>
                                  <a:pt x="56" y="101"/>
                                </a:cubicBezTo>
                                <a:cubicBezTo>
                                  <a:pt x="52" y="114"/>
                                  <a:pt x="51" y="127"/>
                                  <a:pt x="51" y="142"/>
                                </a:cubicBezTo>
                                <a:cubicBezTo>
                                  <a:pt x="51" y="156"/>
                                  <a:pt x="52" y="169"/>
                                  <a:pt x="55" y="182"/>
                                </a:cubicBezTo>
                                <a:cubicBezTo>
                                  <a:pt x="58" y="194"/>
                                  <a:pt x="62" y="205"/>
                                  <a:pt x="69" y="215"/>
                                </a:cubicBezTo>
                                <a:cubicBezTo>
                                  <a:pt x="75" y="224"/>
                                  <a:pt x="83" y="231"/>
                                  <a:pt x="94" y="237"/>
                                </a:cubicBezTo>
                                <a:cubicBezTo>
                                  <a:pt x="105" y="242"/>
                                  <a:pt x="118" y="245"/>
                                  <a:pt x="134" y="245"/>
                                </a:cubicBezTo>
                                <a:cubicBezTo>
                                  <a:pt x="149" y="245"/>
                                  <a:pt x="161" y="242"/>
                                  <a:pt x="172" y="237"/>
                                </a:cubicBezTo>
                                <a:cubicBezTo>
                                  <a:pt x="183" y="232"/>
                                  <a:pt x="191" y="225"/>
                                  <a:pt x="198" y="216"/>
                                </a:cubicBezTo>
                                <a:cubicBezTo>
                                  <a:pt x="205" y="207"/>
                                  <a:pt x="210" y="197"/>
                                  <a:pt x="213" y="184"/>
                                </a:cubicBezTo>
                                <a:cubicBezTo>
                                  <a:pt x="217" y="172"/>
                                  <a:pt x="218" y="158"/>
                                  <a:pt x="218" y="143"/>
                                </a:cubicBezTo>
                                <a:close/>
                              </a:path>
                            </a:pathLst>
                          </a:custGeom>
                          <a:solidFill>
                            <a:srgbClr val="2F80A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35"/>
                        <wps:cNvSpPr>
                          <a:spLocks/>
                        </wps:cNvSpPr>
                        <wps:spPr bwMode="auto">
                          <a:xfrm>
                            <a:off x="5667375" y="871537"/>
                            <a:ext cx="501650" cy="608013"/>
                          </a:xfrm>
                          <a:custGeom>
                            <a:avLst/>
                            <a:gdLst>
                              <a:gd name="T0" fmla="*/ 233 w 233"/>
                              <a:gd name="T1" fmla="*/ 268 h 281"/>
                              <a:gd name="T2" fmla="*/ 232 w 233"/>
                              <a:gd name="T3" fmla="*/ 272 h 281"/>
                              <a:gd name="T4" fmla="*/ 228 w 233"/>
                              <a:gd name="T5" fmla="*/ 275 h 281"/>
                              <a:gd name="T6" fmla="*/ 221 w 233"/>
                              <a:gd name="T7" fmla="*/ 277 h 281"/>
                              <a:gd name="T8" fmla="*/ 210 w 233"/>
                              <a:gd name="T9" fmla="*/ 277 h 281"/>
                              <a:gd name="T10" fmla="*/ 199 w 233"/>
                              <a:gd name="T11" fmla="*/ 277 h 281"/>
                              <a:gd name="T12" fmla="*/ 192 w 233"/>
                              <a:gd name="T13" fmla="*/ 275 h 281"/>
                              <a:gd name="T14" fmla="*/ 189 w 233"/>
                              <a:gd name="T15" fmla="*/ 272 h 281"/>
                              <a:gd name="T16" fmla="*/ 188 w 233"/>
                              <a:gd name="T17" fmla="*/ 268 h 281"/>
                              <a:gd name="T18" fmla="*/ 188 w 233"/>
                              <a:gd name="T19" fmla="*/ 234 h 281"/>
                              <a:gd name="T20" fmla="*/ 142 w 233"/>
                              <a:gd name="T21" fmla="*/ 270 h 281"/>
                              <a:gd name="T22" fmla="*/ 97 w 233"/>
                              <a:gd name="T23" fmla="*/ 281 h 281"/>
                              <a:gd name="T24" fmla="*/ 51 w 233"/>
                              <a:gd name="T25" fmla="*/ 272 h 281"/>
                              <a:gd name="T26" fmla="*/ 21 w 233"/>
                              <a:gd name="T27" fmla="*/ 249 h 281"/>
                              <a:gd name="T28" fmla="*/ 5 w 233"/>
                              <a:gd name="T29" fmla="*/ 214 h 281"/>
                              <a:gd name="T30" fmla="*/ 0 w 233"/>
                              <a:gd name="T31" fmla="*/ 166 h 281"/>
                              <a:gd name="T32" fmla="*/ 0 w 233"/>
                              <a:gd name="T33" fmla="*/ 9 h 281"/>
                              <a:gd name="T34" fmla="*/ 1 w 233"/>
                              <a:gd name="T35" fmla="*/ 5 h 281"/>
                              <a:gd name="T36" fmla="*/ 5 w 233"/>
                              <a:gd name="T37" fmla="*/ 3 h 281"/>
                              <a:gd name="T38" fmla="*/ 13 w 233"/>
                              <a:gd name="T39" fmla="*/ 1 h 281"/>
                              <a:gd name="T40" fmla="*/ 25 w 233"/>
                              <a:gd name="T41" fmla="*/ 0 h 281"/>
                              <a:gd name="T42" fmla="*/ 37 w 233"/>
                              <a:gd name="T43" fmla="*/ 1 h 281"/>
                              <a:gd name="T44" fmla="*/ 44 w 233"/>
                              <a:gd name="T45" fmla="*/ 3 h 281"/>
                              <a:gd name="T46" fmla="*/ 49 w 233"/>
                              <a:gd name="T47" fmla="*/ 5 h 281"/>
                              <a:gd name="T48" fmla="*/ 50 w 233"/>
                              <a:gd name="T49" fmla="*/ 9 h 281"/>
                              <a:gd name="T50" fmla="*/ 50 w 233"/>
                              <a:gd name="T51" fmla="*/ 160 h 281"/>
                              <a:gd name="T52" fmla="*/ 53 w 233"/>
                              <a:gd name="T53" fmla="*/ 196 h 281"/>
                              <a:gd name="T54" fmla="*/ 64 w 233"/>
                              <a:gd name="T55" fmla="*/ 220 h 281"/>
                              <a:gd name="T56" fmla="*/ 82 w 233"/>
                              <a:gd name="T57" fmla="*/ 235 h 281"/>
                              <a:gd name="T58" fmla="*/ 107 w 233"/>
                              <a:gd name="T59" fmla="*/ 240 h 281"/>
                              <a:gd name="T60" fmla="*/ 144 w 233"/>
                              <a:gd name="T61" fmla="*/ 227 h 281"/>
                              <a:gd name="T62" fmla="*/ 183 w 233"/>
                              <a:gd name="T63" fmla="*/ 190 h 281"/>
                              <a:gd name="T64" fmla="*/ 183 w 233"/>
                              <a:gd name="T65" fmla="*/ 9 h 281"/>
                              <a:gd name="T66" fmla="*/ 184 w 233"/>
                              <a:gd name="T67" fmla="*/ 5 h 281"/>
                              <a:gd name="T68" fmla="*/ 188 w 233"/>
                              <a:gd name="T69" fmla="*/ 3 h 281"/>
                              <a:gd name="T70" fmla="*/ 196 w 233"/>
                              <a:gd name="T71" fmla="*/ 1 h 281"/>
                              <a:gd name="T72" fmla="*/ 208 w 233"/>
                              <a:gd name="T73" fmla="*/ 0 h 281"/>
                              <a:gd name="T74" fmla="*/ 220 w 233"/>
                              <a:gd name="T75" fmla="*/ 1 h 281"/>
                              <a:gd name="T76" fmla="*/ 227 w 233"/>
                              <a:gd name="T77" fmla="*/ 3 h 281"/>
                              <a:gd name="T78" fmla="*/ 231 w 233"/>
                              <a:gd name="T79" fmla="*/ 5 h 281"/>
                              <a:gd name="T80" fmla="*/ 233 w 233"/>
                              <a:gd name="T81" fmla="*/ 9 h 281"/>
                              <a:gd name="T82" fmla="*/ 233 w 233"/>
                              <a:gd name="T83" fmla="*/ 268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33" h="281">
                                <a:moveTo>
                                  <a:pt x="233" y="268"/>
                                </a:moveTo>
                                <a:cubicBezTo>
                                  <a:pt x="233" y="270"/>
                                  <a:pt x="232" y="271"/>
                                  <a:pt x="232" y="272"/>
                                </a:cubicBezTo>
                                <a:cubicBezTo>
                                  <a:pt x="231" y="273"/>
                                  <a:pt x="230" y="274"/>
                                  <a:pt x="228" y="275"/>
                                </a:cubicBezTo>
                                <a:cubicBezTo>
                                  <a:pt x="226" y="276"/>
                                  <a:pt x="224" y="276"/>
                                  <a:pt x="221" y="277"/>
                                </a:cubicBezTo>
                                <a:cubicBezTo>
                                  <a:pt x="218" y="277"/>
                                  <a:pt x="214" y="277"/>
                                  <a:pt x="210" y="277"/>
                                </a:cubicBezTo>
                                <a:cubicBezTo>
                                  <a:pt x="206" y="277"/>
                                  <a:pt x="202" y="277"/>
                                  <a:pt x="199" y="277"/>
                                </a:cubicBezTo>
                                <a:cubicBezTo>
                                  <a:pt x="196" y="276"/>
                                  <a:pt x="194" y="276"/>
                                  <a:pt x="192" y="275"/>
                                </a:cubicBezTo>
                                <a:cubicBezTo>
                                  <a:pt x="190" y="274"/>
                                  <a:pt x="189" y="273"/>
                                  <a:pt x="189" y="272"/>
                                </a:cubicBezTo>
                                <a:cubicBezTo>
                                  <a:pt x="188" y="271"/>
                                  <a:pt x="188" y="270"/>
                                  <a:pt x="188" y="268"/>
                                </a:cubicBezTo>
                                <a:cubicBezTo>
                                  <a:pt x="188" y="234"/>
                                  <a:pt x="188" y="234"/>
                                  <a:pt x="188" y="234"/>
                                </a:cubicBezTo>
                                <a:cubicBezTo>
                                  <a:pt x="172" y="250"/>
                                  <a:pt x="157" y="262"/>
                                  <a:pt x="142" y="270"/>
                                </a:cubicBezTo>
                                <a:cubicBezTo>
                                  <a:pt x="127" y="277"/>
                                  <a:pt x="112" y="281"/>
                                  <a:pt x="97" y="281"/>
                                </a:cubicBezTo>
                                <a:cubicBezTo>
                                  <a:pt x="79" y="281"/>
                                  <a:pt x="63" y="278"/>
                                  <a:pt x="51" y="272"/>
                                </a:cubicBezTo>
                                <a:cubicBezTo>
                                  <a:pt x="39" y="266"/>
                                  <a:pt x="29" y="259"/>
                                  <a:pt x="21" y="249"/>
                                </a:cubicBezTo>
                                <a:cubicBezTo>
                                  <a:pt x="14" y="239"/>
                                  <a:pt x="8" y="227"/>
                                  <a:pt x="5" y="214"/>
                                </a:cubicBezTo>
                                <a:cubicBezTo>
                                  <a:pt x="2" y="201"/>
                                  <a:pt x="0" y="185"/>
                                  <a:pt x="0" y="166"/>
                                </a:cubicBezTo>
                                <a:cubicBezTo>
                                  <a:pt x="0" y="9"/>
                                  <a:pt x="0" y="9"/>
                                  <a:pt x="0" y="9"/>
                                </a:cubicBezTo>
                                <a:cubicBezTo>
                                  <a:pt x="0" y="8"/>
                                  <a:pt x="0" y="7"/>
                                  <a:pt x="1" y="5"/>
                                </a:cubicBezTo>
                                <a:cubicBezTo>
                                  <a:pt x="2" y="4"/>
                                  <a:pt x="3" y="3"/>
                                  <a:pt x="5" y="3"/>
                                </a:cubicBezTo>
                                <a:cubicBezTo>
                                  <a:pt x="7" y="2"/>
                                  <a:pt x="10" y="1"/>
                                  <a:pt x="13" y="1"/>
                                </a:cubicBezTo>
                                <a:cubicBezTo>
                                  <a:pt x="16" y="1"/>
                                  <a:pt x="20" y="0"/>
                                  <a:pt x="25" y="0"/>
                                </a:cubicBezTo>
                                <a:cubicBezTo>
                                  <a:pt x="30" y="0"/>
                                  <a:pt x="34" y="1"/>
                                  <a:pt x="37" y="1"/>
                                </a:cubicBezTo>
                                <a:cubicBezTo>
                                  <a:pt x="40" y="1"/>
                                  <a:pt x="43" y="2"/>
                                  <a:pt x="44" y="3"/>
                                </a:cubicBezTo>
                                <a:cubicBezTo>
                                  <a:pt x="46" y="3"/>
                                  <a:pt x="48" y="4"/>
                                  <a:pt x="49" y="5"/>
                                </a:cubicBezTo>
                                <a:cubicBezTo>
                                  <a:pt x="49" y="7"/>
                                  <a:pt x="50" y="8"/>
                                  <a:pt x="50" y="9"/>
                                </a:cubicBezTo>
                                <a:cubicBezTo>
                                  <a:pt x="50" y="160"/>
                                  <a:pt x="50" y="160"/>
                                  <a:pt x="50" y="160"/>
                                </a:cubicBezTo>
                                <a:cubicBezTo>
                                  <a:pt x="50" y="175"/>
                                  <a:pt x="51" y="187"/>
                                  <a:pt x="53" y="196"/>
                                </a:cubicBezTo>
                                <a:cubicBezTo>
                                  <a:pt x="55" y="206"/>
                                  <a:pt x="59" y="213"/>
                                  <a:pt x="64" y="220"/>
                                </a:cubicBezTo>
                                <a:cubicBezTo>
                                  <a:pt x="68" y="226"/>
                                  <a:pt x="74" y="231"/>
                                  <a:pt x="82" y="235"/>
                                </a:cubicBezTo>
                                <a:cubicBezTo>
                                  <a:pt x="89" y="238"/>
                                  <a:pt x="97" y="240"/>
                                  <a:pt x="107" y="240"/>
                                </a:cubicBezTo>
                                <a:cubicBezTo>
                                  <a:pt x="119" y="240"/>
                                  <a:pt x="131" y="236"/>
                                  <a:pt x="144" y="227"/>
                                </a:cubicBezTo>
                                <a:cubicBezTo>
                                  <a:pt x="156" y="219"/>
                                  <a:pt x="169" y="207"/>
                                  <a:pt x="183" y="190"/>
                                </a:cubicBezTo>
                                <a:cubicBezTo>
                                  <a:pt x="183" y="9"/>
                                  <a:pt x="183" y="9"/>
                                  <a:pt x="183" y="9"/>
                                </a:cubicBezTo>
                                <a:cubicBezTo>
                                  <a:pt x="183" y="8"/>
                                  <a:pt x="183" y="7"/>
                                  <a:pt x="184" y="5"/>
                                </a:cubicBezTo>
                                <a:cubicBezTo>
                                  <a:pt x="185" y="4"/>
                                  <a:pt x="186" y="3"/>
                                  <a:pt x="188" y="3"/>
                                </a:cubicBezTo>
                                <a:cubicBezTo>
                                  <a:pt x="190" y="2"/>
                                  <a:pt x="193" y="1"/>
                                  <a:pt x="196" y="1"/>
                                </a:cubicBezTo>
                                <a:cubicBezTo>
                                  <a:pt x="199" y="1"/>
                                  <a:pt x="203" y="0"/>
                                  <a:pt x="208" y="0"/>
                                </a:cubicBezTo>
                                <a:cubicBezTo>
                                  <a:pt x="213" y="0"/>
                                  <a:pt x="217" y="1"/>
                                  <a:pt x="220" y="1"/>
                                </a:cubicBezTo>
                                <a:cubicBezTo>
                                  <a:pt x="223" y="1"/>
                                  <a:pt x="226" y="2"/>
                                  <a:pt x="227" y="3"/>
                                </a:cubicBezTo>
                                <a:cubicBezTo>
                                  <a:pt x="229" y="3"/>
                                  <a:pt x="230" y="4"/>
                                  <a:pt x="231" y="5"/>
                                </a:cubicBezTo>
                                <a:cubicBezTo>
                                  <a:pt x="232" y="7"/>
                                  <a:pt x="233" y="8"/>
                                  <a:pt x="233" y="9"/>
                                </a:cubicBezTo>
                                <a:lnTo>
                                  <a:pt x="233" y="268"/>
                                </a:lnTo>
                                <a:close/>
                              </a:path>
                            </a:pathLst>
                          </a:custGeom>
                          <a:solidFill>
                            <a:srgbClr val="2F80A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36"/>
                        <wps:cNvSpPr>
                          <a:spLocks noEditPoints="1"/>
                        </wps:cNvSpPr>
                        <wps:spPr bwMode="auto">
                          <a:xfrm>
                            <a:off x="6364288" y="863600"/>
                            <a:ext cx="536575" cy="828675"/>
                          </a:xfrm>
                          <a:custGeom>
                            <a:avLst/>
                            <a:gdLst>
                              <a:gd name="T0" fmla="*/ 249 w 249"/>
                              <a:gd name="T1" fmla="*/ 139 h 384"/>
                              <a:gd name="T2" fmla="*/ 241 w 249"/>
                              <a:gd name="T3" fmla="*/ 200 h 384"/>
                              <a:gd name="T4" fmla="*/ 218 w 249"/>
                              <a:gd name="T5" fmla="*/ 246 h 384"/>
                              <a:gd name="T6" fmla="*/ 182 w 249"/>
                              <a:gd name="T7" fmla="*/ 275 h 384"/>
                              <a:gd name="T8" fmla="*/ 132 w 249"/>
                              <a:gd name="T9" fmla="*/ 285 h 384"/>
                              <a:gd name="T10" fmla="*/ 109 w 249"/>
                              <a:gd name="T11" fmla="*/ 283 h 384"/>
                              <a:gd name="T12" fmla="*/ 89 w 249"/>
                              <a:gd name="T13" fmla="*/ 275 h 384"/>
                              <a:gd name="T14" fmla="*/ 70 w 249"/>
                              <a:gd name="T15" fmla="*/ 263 h 384"/>
                              <a:gd name="T16" fmla="*/ 50 w 249"/>
                              <a:gd name="T17" fmla="*/ 245 h 384"/>
                              <a:gd name="T18" fmla="*/ 50 w 249"/>
                              <a:gd name="T19" fmla="*/ 375 h 384"/>
                              <a:gd name="T20" fmla="*/ 49 w 249"/>
                              <a:gd name="T21" fmla="*/ 379 h 384"/>
                              <a:gd name="T22" fmla="*/ 45 w 249"/>
                              <a:gd name="T23" fmla="*/ 382 h 384"/>
                              <a:gd name="T24" fmla="*/ 37 w 249"/>
                              <a:gd name="T25" fmla="*/ 383 h 384"/>
                              <a:gd name="T26" fmla="*/ 25 w 249"/>
                              <a:gd name="T27" fmla="*/ 384 h 384"/>
                              <a:gd name="T28" fmla="*/ 13 w 249"/>
                              <a:gd name="T29" fmla="*/ 383 h 384"/>
                              <a:gd name="T30" fmla="*/ 5 w 249"/>
                              <a:gd name="T31" fmla="*/ 382 h 384"/>
                              <a:gd name="T32" fmla="*/ 1 w 249"/>
                              <a:gd name="T33" fmla="*/ 379 h 384"/>
                              <a:gd name="T34" fmla="*/ 0 w 249"/>
                              <a:gd name="T35" fmla="*/ 375 h 384"/>
                              <a:gd name="T36" fmla="*/ 0 w 249"/>
                              <a:gd name="T37" fmla="*/ 13 h 384"/>
                              <a:gd name="T38" fmla="*/ 1 w 249"/>
                              <a:gd name="T39" fmla="*/ 9 h 384"/>
                              <a:gd name="T40" fmla="*/ 5 w 249"/>
                              <a:gd name="T41" fmla="*/ 6 h 384"/>
                              <a:gd name="T42" fmla="*/ 12 w 249"/>
                              <a:gd name="T43" fmla="*/ 5 h 384"/>
                              <a:gd name="T44" fmla="*/ 22 w 249"/>
                              <a:gd name="T45" fmla="*/ 4 h 384"/>
                              <a:gd name="T46" fmla="*/ 32 w 249"/>
                              <a:gd name="T47" fmla="*/ 5 h 384"/>
                              <a:gd name="T48" fmla="*/ 39 w 249"/>
                              <a:gd name="T49" fmla="*/ 6 h 384"/>
                              <a:gd name="T50" fmla="*/ 43 w 249"/>
                              <a:gd name="T51" fmla="*/ 9 h 384"/>
                              <a:gd name="T52" fmla="*/ 44 w 249"/>
                              <a:gd name="T53" fmla="*/ 13 h 384"/>
                              <a:gd name="T54" fmla="*/ 44 w 249"/>
                              <a:gd name="T55" fmla="*/ 48 h 384"/>
                              <a:gd name="T56" fmla="*/ 67 w 249"/>
                              <a:gd name="T57" fmla="*/ 27 h 384"/>
                              <a:gd name="T58" fmla="*/ 90 w 249"/>
                              <a:gd name="T59" fmla="*/ 12 h 384"/>
                              <a:gd name="T60" fmla="*/ 114 w 249"/>
                              <a:gd name="T61" fmla="*/ 3 h 384"/>
                              <a:gd name="T62" fmla="*/ 140 w 249"/>
                              <a:gd name="T63" fmla="*/ 0 h 384"/>
                              <a:gd name="T64" fmla="*/ 190 w 249"/>
                              <a:gd name="T65" fmla="*/ 11 h 384"/>
                              <a:gd name="T66" fmla="*/ 224 w 249"/>
                              <a:gd name="T67" fmla="*/ 41 h 384"/>
                              <a:gd name="T68" fmla="*/ 243 w 249"/>
                              <a:gd name="T69" fmla="*/ 85 h 384"/>
                              <a:gd name="T70" fmla="*/ 249 w 249"/>
                              <a:gd name="T71" fmla="*/ 139 h 384"/>
                              <a:gd name="T72" fmla="*/ 197 w 249"/>
                              <a:gd name="T73" fmla="*/ 144 h 384"/>
                              <a:gd name="T74" fmla="*/ 194 w 249"/>
                              <a:gd name="T75" fmla="*/ 106 h 384"/>
                              <a:gd name="T76" fmla="*/ 183 w 249"/>
                              <a:gd name="T77" fmla="*/ 73 h 384"/>
                              <a:gd name="T78" fmla="*/ 163 w 249"/>
                              <a:gd name="T79" fmla="*/ 50 h 384"/>
                              <a:gd name="T80" fmla="*/ 130 w 249"/>
                              <a:gd name="T81" fmla="*/ 41 h 384"/>
                              <a:gd name="T82" fmla="*/ 111 w 249"/>
                              <a:gd name="T83" fmla="*/ 44 h 384"/>
                              <a:gd name="T84" fmla="*/ 92 w 249"/>
                              <a:gd name="T85" fmla="*/ 53 h 384"/>
                              <a:gd name="T86" fmla="*/ 72 w 249"/>
                              <a:gd name="T87" fmla="*/ 68 h 384"/>
                              <a:gd name="T88" fmla="*/ 50 w 249"/>
                              <a:gd name="T89" fmla="*/ 92 h 384"/>
                              <a:gd name="T90" fmla="*/ 50 w 249"/>
                              <a:gd name="T91" fmla="*/ 195 h 384"/>
                              <a:gd name="T92" fmla="*/ 89 w 249"/>
                              <a:gd name="T93" fmla="*/ 231 h 384"/>
                              <a:gd name="T94" fmla="*/ 127 w 249"/>
                              <a:gd name="T95" fmla="*/ 244 h 384"/>
                              <a:gd name="T96" fmla="*/ 159 w 249"/>
                              <a:gd name="T97" fmla="*/ 235 h 384"/>
                              <a:gd name="T98" fmla="*/ 181 w 249"/>
                              <a:gd name="T99" fmla="*/ 212 h 384"/>
                              <a:gd name="T100" fmla="*/ 193 w 249"/>
                              <a:gd name="T101" fmla="*/ 180 h 384"/>
                              <a:gd name="T102" fmla="*/ 197 w 249"/>
                              <a:gd name="T103" fmla="*/ 144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49" h="384">
                                <a:moveTo>
                                  <a:pt x="249" y="139"/>
                                </a:moveTo>
                                <a:cubicBezTo>
                                  <a:pt x="249" y="161"/>
                                  <a:pt x="246" y="182"/>
                                  <a:pt x="241" y="200"/>
                                </a:cubicBezTo>
                                <a:cubicBezTo>
                                  <a:pt x="236" y="218"/>
                                  <a:pt x="228" y="233"/>
                                  <a:pt x="218" y="246"/>
                                </a:cubicBezTo>
                                <a:cubicBezTo>
                                  <a:pt x="209" y="258"/>
                                  <a:pt x="196" y="268"/>
                                  <a:pt x="182" y="275"/>
                                </a:cubicBezTo>
                                <a:cubicBezTo>
                                  <a:pt x="167" y="281"/>
                                  <a:pt x="150" y="285"/>
                                  <a:pt x="132" y="285"/>
                                </a:cubicBezTo>
                                <a:cubicBezTo>
                                  <a:pt x="124" y="285"/>
                                  <a:pt x="116" y="284"/>
                                  <a:pt x="109" y="283"/>
                                </a:cubicBezTo>
                                <a:cubicBezTo>
                                  <a:pt x="103" y="281"/>
                                  <a:pt x="96" y="279"/>
                                  <a:pt x="89" y="275"/>
                                </a:cubicBezTo>
                                <a:cubicBezTo>
                                  <a:pt x="83" y="272"/>
                                  <a:pt x="77" y="268"/>
                                  <a:pt x="70" y="263"/>
                                </a:cubicBezTo>
                                <a:cubicBezTo>
                                  <a:pt x="64" y="258"/>
                                  <a:pt x="57" y="252"/>
                                  <a:pt x="50" y="245"/>
                                </a:cubicBezTo>
                                <a:cubicBezTo>
                                  <a:pt x="50" y="375"/>
                                  <a:pt x="50" y="375"/>
                                  <a:pt x="50" y="375"/>
                                </a:cubicBezTo>
                                <a:cubicBezTo>
                                  <a:pt x="50" y="376"/>
                                  <a:pt x="49" y="378"/>
                                  <a:pt x="49" y="379"/>
                                </a:cubicBezTo>
                                <a:cubicBezTo>
                                  <a:pt x="48" y="380"/>
                                  <a:pt x="46" y="381"/>
                                  <a:pt x="45" y="382"/>
                                </a:cubicBezTo>
                                <a:cubicBezTo>
                                  <a:pt x="43" y="383"/>
                                  <a:pt x="40" y="383"/>
                                  <a:pt x="37" y="383"/>
                                </a:cubicBezTo>
                                <a:cubicBezTo>
                                  <a:pt x="34" y="384"/>
                                  <a:pt x="30" y="384"/>
                                  <a:pt x="25" y="384"/>
                                </a:cubicBezTo>
                                <a:cubicBezTo>
                                  <a:pt x="20" y="384"/>
                                  <a:pt x="16" y="384"/>
                                  <a:pt x="13" y="383"/>
                                </a:cubicBezTo>
                                <a:cubicBezTo>
                                  <a:pt x="10" y="383"/>
                                  <a:pt x="7" y="383"/>
                                  <a:pt x="5" y="382"/>
                                </a:cubicBezTo>
                                <a:cubicBezTo>
                                  <a:pt x="3" y="381"/>
                                  <a:pt x="2" y="380"/>
                                  <a:pt x="1" y="379"/>
                                </a:cubicBezTo>
                                <a:cubicBezTo>
                                  <a:pt x="1" y="378"/>
                                  <a:pt x="0" y="376"/>
                                  <a:pt x="0" y="375"/>
                                </a:cubicBezTo>
                                <a:cubicBezTo>
                                  <a:pt x="0" y="13"/>
                                  <a:pt x="0" y="13"/>
                                  <a:pt x="0" y="13"/>
                                </a:cubicBezTo>
                                <a:cubicBezTo>
                                  <a:pt x="0" y="12"/>
                                  <a:pt x="1" y="10"/>
                                  <a:pt x="1" y="9"/>
                                </a:cubicBezTo>
                                <a:cubicBezTo>
                                  <a:pt x="2" y="8"/>
                                  <a:pt x="3" y="7"/>
                                  <a:pt x="5" y="6"/>
                                </a:cubicBezTo>
                                <a:cubicBezTo>
                                  <a:pt x="7" y="6"/>
                                  <a:pt x="9" y="5"/>
                                  <a:pt x="12" y="5"/>
                                </a:cubicBezTo>
                                <a:cubicBezTo>
                                  <a:pt x="14" y="5"/>
                                  <a:pt x="18" y="4"/>
                                  <a:pt x="22" y="4"/>
                                </a:cubicBezTo>
                                <a:cubicBezTo>
                                  <a:pt x="26" y="4"/>
                                  <a:pt x="29" y="5"/>
                                  <a:pt x="32" y="5"/>
                                </a:cubicBezTo>
                                <a:cubicBezTo>
                                  <a:pt x="35" y="5"/>
                                  <a:pt x="37" y="6"/>
                                  <a:pt x="39" y="6"/>
                                </a:cubicBezTo>
                                <a:cubicBezTo>
                                  <a:pt x="41" y="7"/>
                                  <a:pt x="42" y="8"/>
                                  <a:pt x="43" y="9"/>
                                </a:cubicBezTo>
                                <a:cubicBezTo>
                                  <a:pt x="43" y="10"/>
                                  <a:pt x="44" y="12"/>
                                  <a:pt x="44" y="13"/>
                                </a:cubicBezTo>
                                <a:cubicBezTo>
                                  <a:pt x="44" y="48"/>
                                  <a:pt x="44" y="48"/>
                                  <a:pt x="44" y="48"/>
                                </a:cubicBezTo>
                                <a:cubicBezTo>
                                  <a:pt x="52" y="40"/>
                                  <a:pt x="60" y="33"/>
                                  <a:pt x="67" y="27"/>
                                </a:cubicBezTo>
                                <a:cubicBezTo>
                                  <a:pt x="75" y="21"/>
                                  <a:pt x="83" y="16"/>
                                  <a:pt x="90" y="12"/>
                                </a:cubicBezTo>
                                <a:cubicBezTo>
                                  <a:pt x="98" y="8"/>
                                  <a:pt x="106" y="5"/>
                                  <a:pt x="114" y="3"/>
                                </a:cubicBezTo>
                                <a:cubicBezTo>
                                  <a:pt x="122" y="1"/>
                                  <a:pt x="131" y="0"/>
                                  <a:pt x="140" y="0"/>
                                </a:cubicBezTo>
                                <a:cubicBezTo>
                                  <a:pt x="159" y="0"/>
                                  <a:pt x="176" y="4"/>
                                  <a:pt x="190" y="11"/>
                                </a:cubicBezTo>
                                <a:cubicBezTo>
                                  <a:pt x="204" y="19"/>
                                  <a:pt x="215" y="29"/>
                                  <a:pt x="224" y="41"/>
                                </a:cubicBezTo>
                                <a:cubicBezTo>
                                  <a:pt x="232" y="54"/>
                                  <a:pt x="239" y="69"/>
                                  <a:pt x="243" y="85"/>
                                </a:cubicBezTo>
                                <a:cubicBezTo>
                                  <a:pt x="247" y="102"/>
                                  <a:pt x="249" y="120"/>
                                  <a:pt x="249" y="139"/>
                                </a:cubicBezTo>
                                <a:close/>
                                <a:moveTo>
                                  <a:pt x="197" y="144"/>
                                </a:moveTo>
                                <a:cubicBezTo>
                                  <a:pt x="197" y="131"/>
                                  <a:pt x="196" y="118"/>
                                  <a:pt x="194" y="106"/>
                                </a:cubicBezTo>
                                <a:cubicBezTo>
                                  <a:pt x="192" y="93"/>
                                  <a:pt x="188" y="82"/>
                                  <a:pt x="183" y="73"/>
                                </a:cubicBezTo>
                                <a:cubicBezTo>
                                  <a:pt x="178" y="63"/>
                                  <a:pt x="171" y="56"/>
                                  <a:pt x="163" y="50"/>
                                </a:cubicBezTo>
                                <a:cubicBezTo>
                                  <a:pt x="154" y="44"/>
                                  <a:pt x="143" y="41"/>
                                  <a:pt x="130" y="41"/>
                                </a:cubicBezTo>
                                <a:cubicBezTo>
                                  <a:pt x="124" y="41"/>
                                  <a:pt x="118" y="42"/>
                                  <a:pt x="111" y="44"/>
                                </a:cubicBezTo>
                                <a:cubicBezTo>
                                  <a:pt x="105" y="46"/>
                                  <a:pt x="99" y="49"/>
                                  <a:pt x="92" y="53"/>
                                </a:cubicBezTo>
                                <a:cubicBezTo>
                                  <a:pt x="86" y="57"/>
                                  <a:pt x="79" y="62"/>
                                  <a:pt x="72" y="68"/>
                                </a:cubicBezTo>
                                <a:cubicBezTo>
                                  <a:pt x="65" y="75"/>
                                  <a:pt x="58" y="82"/>
                                  <a:pt x="50" y="92"/>
                                </a:cubicBezTo>
                                <a:cubicBezTo>
                                  <a:pt x="50" y="195"/>
                                  <a:pt x="50" y="195"/>
                                  <a:pt x="50" y="195"/>
                                </a:cubicBezTo>
                                <a:cubicBezTo>
                                  <a:pt x="63" y="211"/>
                                  <a:pt x="76" y="223"/>
                                  <a:pt x="89" y="231"/>
                                </a:cubicBezTo>
                                <a:cubicBezTo>
                                  <a:pt x="101" y="240"/>
                                  <a:pt x="114" y="244"/>
                                  <a:pt x="127" y="244"/>
                                </a:cubicBezTo>
                                <a:cubicBezTo>
                                  <a:pt x="140" y="244"/>
                                  <a:pt x="150" y="241"/>
                                  <a:pt x="159" y="235"/>
                                </a:cubicBezTo>
                                <a:cubicBezTo>
                                  <a:pt x="168" y="230"/>
                                  <a:pt x="176" y="222"/>
                                  <a:pt x="181" y="212"/>
                                </a:cubicBezTo>
                                <a:cubicBezTo>
                                  <a:pt x="187" y="203"/>
                                  <a:pt x="191" y="192"/>
                                  <a:pt x="193" y="180"/>
                                </a:cubicBezTo>
                                <a:cubicBezTo>
                                  <a:pt x="196" y="168"/>
                                  <a:pt x="197" y="156"/>
                                  <a:pt x="197" y="144"/>
                                </a:cubicBezTo>
                                <a:close/>
                              </a:path>
                            </a:pathLst>
                          </a:custGeom>
                          <a:solidFill>
                            <a:srgbClr val="2F80A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7"/>
                        <wps:cNvSpPr>
                          <a:spLocks noChangeArrowheads="1"/>
                        </wps:cNvSpPr>
                        <wps:spPr bwMode="auto">
                          <a:xfrm>
                            <a:off x="3386138" y="209550"/>
                            <a:ext cx="92075" cy="1679575"/>
                          </a:xfrm>
                          <a:prstGeom prst="rect">
                            <a:avLst/>
                          </a:prstGeom>
                          <a:solidFill>
                            <a:srgbClr val="2F80A1"/>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g:grpSp>
                  </wpg:wgp>
                </a:graphicData>
              </a:graphic>
              <wp14:sizeRelV relativeFrom="margin">
                <wp14:pctHeight>0</wp14:pctHeight>
              </wp14:sizeRelV>
            </wp:anchor>
          </w:drawing>
        </mc:Choice>
        <mc:Fallback>
          <w:pict>
            <v:group w14:anchorId="61F0A973" id="Group 30" o:spid="_x0000_s1036" style="position:absolute;left:0;text-align:left;margin-left:-82.6pt;margin-top:20.6pt;width:10in;height:22.7pt;z-index:251694592;mso-height-relative:margin" coordsize="91440,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">
              <v:line id="Straight Connector 14" o:spid="_x0000_s1037" style="position:absolute;visibility:visible;mso-wrap-style:square" from="0,0" to="9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" strokecolor="#173845" strokeweight="1pt">
                <v:stroke joinstyle="miter"/>
              </v:line>
              <v:shapetype id="_x0000_t202" coordsize="21600,21600" o:spt="202" path="m,l,21600r21600,l21600,xe">
                <v:stroke joinstyle="miter"/>
                <v:path gradientshapeok="t" o:connecttype="rect"/>
              </v:shapetype>
              <v:shape id="Text Box 2" o:spid="_x0000_s1038" type="#_x0000_t202" style="position:absolute;left:71723;top:571;width:2988;height: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" filled="f" stroked="f" strokeweight=".5pt">
                <v:textbox inset="0,0,0,0">
                  <w:txbxContent>
                    <w:p w14:paraId="3D81BA44" w14:textId="0A9A7B1F" w:rsidR="000F1FD4" w:rsidRPr="00DD531A" w:rsidRDefault="000F1FD4" w:rsidP="0050374C">
                      <w:pPr>
                        <w:spacing w:after="0"/>
                        <w:jc w:val="center"/>
                        <w:rPr>
                          <w:color w:val="173845"/>
                          <w:sz w:val="18"/>
                          <w:szCs w:val="18"/>
                        </w:rPr>
                      </w:pPr>
                      <w:r w:rsidRPr="00DD531A">
                        <w:rPr>
                          <w:color w:val="173845"/>
                          <w:sz w:val="18"/>
                          <w:szCs w:val="18"/>
                        </w:rPr>
                        <w:fldChar w:fldCharType="begin"/>
                      </w:r>
                      <w:r w:rsidRPr="00DD531A">
                        <w:rPr>
                          <w:color w:val="173845"/>
                          <w:sz w:val="18"/>
                          <w:szCs w:val="18"/>
                        </w:rPr>
                        <w:instrText xml:space="preserve"> PAGE   \* MERGEFORMAT </w:instrText>
                      </w:r>
                      <w:r w:rsidRPr="00DD531A">
                        <w:rPr>
                          <w:color w:val="173845"/>
                          <w:sz w:val="18"/>
                          <w:szCs w:val="18"/>
                        </w:rPr>
                        <w:fldChar w:fldCharType="separate"/>
                      </w:r>
                      <w:r w:rsidR="003E416B">
                        <w:rPr>
                          <w:noProof/>
                          <w:color w:val="173845"/>
                          <w:sz w:val="18"/>
                          <w:szCs w:val="18"/>
                        </w:rPr>
                        <w:t>1</w:t>
                      </w:r>
                      <w:r w:rsidRPr="00DD531A">
                        <w:rPr>
                          <w:noProof/>
                          <w:color w:val="173845"/>
                          <w:sz w:val="18"/>
                          <w:szCs w:val="18"/>
                        </w:rPr>
                        <w:fldChar w:fldCharType="end"/>
                      </w:r>
                    </w:p>
                  </w:txbxContent>
                </v:textbox>
              </v:shape>
              <v:group id="Group 3" o:spid="_x0000_s1039" style="position:absolute;left:9715;top:381;width:11340;height:2520" coordsize="91440,2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25" o:spid="_x0000_s1040" style="position:absolute;left:69834;width:11255;height:20510;visibility:visible;mso-wrap-style:square;v-text-anchor:top" coordsize="70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" path="m345,1292l,1292,349,,709,,345,1292xe" fillcolor="black" stroked="f">
                  <v:path arrowok="t" o:connecttype="custom" o:connectlocs="547688,2051050;0,2051050;554038,0;1125538,0;547688,2051050" o:connectangles="0,0,0,0,0"/>
                </v:shape>
                <v:shape id="Freeform 26" o:spid="_x0000_s1041" style="position:absolute;left:80200;width:11240;height:20510;visibility:visible;mso-wrap-style:square;v-text-anchor:top" coordsize="708,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" path="m345,1292l,1292,349,,708,,345,1292xe" fillcolor="black" stroked="f">
                  <v:path arrowok="t" o:connecttype="custom" o:connectlocs="547688,2051050;0,2051050;554038,0;1123950,0;547688,2051050" o:connectangles="0,0,0,0,0"/>
                </v:shape>
                <v:shape id="Freeform 27" o:spid="_x0000_s1042" style="position:absolute;top:6588;width:3079;height:8207;visibility:visible;mso-wrap-style:square;v-text-anchor:top" coordsize="14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" path="m143,281v,14,-1,28,-4,40c136,333,131,344,124,353v-6,8,-15,15,-26,20c87,377,73,380,56,380v-5,,-11,-1,-16,-2c34,377,29,376,25,375v-5,-2,-9,-3,-12,-5c9,369,7,367,6,366,5,365,4,364,3,363,2,361,2,360,1,358,1,357,,355,,352v,-2,,-5,,-8c,339,,336,,333v1,-3,1,-5,2,-7c3,325,4,324,5,323v1,-1,2,-1,4,-1c11,322,13,323,15,324v3,2,6,3,9,5c28,331,32,332,36,334v5,1,10,2,16,2c59,336,65,335,70,333v5,-1,9,-4,12,-9c85,320,87,314,89,306v2,-8,2,-18,2,-30c91,9,91,9,91,9v,-1,1,-2,2,-3c93,5,95,4,97,3v2,-1,5,-2,8,-2c108,1,112,,117,v5,,9,1,13,1c133,1,136,2,138,3v1,1,3,2,4,3c143,7,143,8,143,9r,272xe" fillcolor="#2f80a1" stroked="f">
                  <v:path arrowok="t" o:connecttype="custom" o:connectlocs="307975,606914;299360,693308;267055,762422;211060,805619;120606,820738;86147,816418;53842,809939;27998,799140;12922,790500;6461,784021;2154,773222;0,760263;0,742984;0,719226;4307,704107;10768,697627;19383,695467;32305,699787;51688,710586;77532,721386;111991,725705;150757,719226;176601,699787;191677,660910;195984,596115;195984,19439;200291,12959;208906,6480;226135,2160;251980,0;279977,2160;297207,6480;305821,12959;307975,19439;307975,606914" o:connectangles="0,0,0,0,0,0,0,0,0,0,0,0,0,0,0,0,0,0,0,0,0,0,0,0,0,0,0,0,0,0,0,0,0,0,0"/>
                </v:shape>
                <v:shape id="Freeform 28" o:spid="_x0000_s1043" style="position:absolute;left:5270;top:6619;width:9081;height:8081;visibility:visible;mso-wrap-style:square;v-text-anchor:top" coordsize="42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" path="m422,365v,1,,3,-1,4c420,370,419,371,417,372v-2,,-5,1,-8,1c406,374,402,374,397,374v-5,,-9,,-13,-1c381,373,378,372,376,372v-2,-1,-3,-2,-4,-3c371,368,371,366,371,365v,-324,,-324,,-324c370,41,370,41,370,41,233,366,233,366,233,366v,2,-1,3,-2,4c230,371,228,372,226,372v-2,1,-4,1,-7,2c216,374,212,374,208,374v-4,,-8,,-11,c194,373,192,373,190,372v-2,-1,-4,-2,-5,-3c184,369,183,367,183,366,52,41,52,41,52,41v,,,,,c52,365,52,365,52,365v,1,,3,-1,4c50,370,48,371,46,372v-2,,-4,1,-8,1c35,374,31,374,26,374v-5,,-9,,-13,-1c10,373,7,372,5,372,4,371,2,370,1,369,1,368,,366,,365,,23,,23,,23,,15,3,9,7,5,12,2,17,,22,,54,,54,,54,v6,,12,1,17,2c76,3,80,5,84,7v3,3,6,6,9,10c95,21,97,25,99,30,210,300,210,300,210,300v2,,2,,2,c327,31,327,31,327,31v2,-5,5,-10,7,-14c337,13,340,9,343,7v3,-2,7,-4,11,-5c357,1,362,,367,v33,,33,,33,c403,,406,1,409,2v3,,5,2,7,4c418,7,419,10,421,12v1,3,1,7,1,11l422,365xe" fillcolor="#2f80a1" stroked="f">
                  <v:path arrowok="t" o:connecttype="custom" o:connectlocs="908050,788593;905898,797235;897291,803717;880077,805877;854256,808038;826282,805877;809068,803717;800461,797235;798309,788593;798309,88582;796158,88582;501364,790754;497061,799396;486302,803717;471239,808038;447570,808038;423900,808038;408838,803717;398079,797235;393775,790754;111892,88582;111892,88582;111892,788593;109741,797235;98982,803717;81768,805877;55946,808038;27973,805877;10759,803717;2152,797235;0,788593;0,49692;15062,10803;47339,0;116196,0;152776,4321;180749,15124;200115,36729;213026,64816;451873,648159;456177,648159;703631,66976;718694,36729;738060,15124;761729,4321;789702,0;860711,0;880077,4321;895139,12963;905898,25926;908050,49692;908050,788593" o:connectangles="0,0,0,0,0,0,0,0,0,0,0,0,0,0,0,0,0,0,0,0,0,0,0,0,0,0,0,0,0,0,0,0,0,0,0,0,0,0,0,0,0,0,0,0,0,0,0,0,0,0,0,0"/>
                </v:shape>
                <v:shape id="Freeform 29" o:spid="_x0000_s1044" style="position:absolute;left:15716;top:6588;width:7191;height:8112;visibility:visible;mso-wrap-style:square;v-text-anchor:top" coordsize="33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" path="m331,357v2,4,3,7,3,10c334,370,333,372,332,373v-2,1,-5,2,-8,3c320,376,315,376,309,376v-6,,-11,,-15,c290,375,288,375,286,374v-2,,-4,-1,-5,-3c281,370,280,369,279,367,246,277,246,277,246,277v-162,,-162,,-162,c52,366,52,366,52,366v,2,-1,3,-2,4c49,372,48,373,46,374v-2,1,-5,1,-8,2c34,376,29,376,24,376v-6,,-11,,-14,-1c6,375,3,374,2,373,,371,,369,,367v,-3,1,-6,2,-10c132,11,132,11,132,11v1,-2,2,-4,4,-5c137,4,139,3,141,3v3,-1,6,-2,10,-2c155,1,160,,166,v6,,11,1,16,1c186,1,189,2,192,3v2,,4,1,6,3c199,7,200,9,201,11l331,357xm164,52v,,,,,c97,237,97,237,97,237v135,,135,,135,l164,52xe" fillcolor="#2f80a1" stroked="f">
                  <v:path arrowok="t" o:connecttype="custom" o:connectlocs="712679,770221;719138,791796;714832,804741;697607,811213;665310,811213;633014,811213;615789,806898;605023,800426;600717,791796;529665,597622;180861,597622;111962,789638;107655,798268;99043,806898;81818,811213;51675,811213;21531,809056;4306,804741;0,791796;4306,770221;284210,23732;292823,12945;303588,6472;325119,2157;357416,0;391866,2157;413397,6472;426315,12945;432775,23732;712679,770221;353110,112189;353110,112189;208851,511323;499521,511323;353110,112189" o:connectangles="0,0,0,0,0,0,0,0,0,0,0,0,0,0,0,0,0,0,0,0,0,0,0,0,0,0,0,0,0,0,0,0,0,0,0"/>
                  <o:lock v:ext="edit" verticies="t"/>
                </v:shape>
                <v:shape id="Freeform 30" o:spid="_x0000_s1045" style="position:absolute;left:24241;top:6604;width:6318;height:8096;visibility:visible;mso-wrap-style:square;v-text-anchor:top" coordsize="29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" path="m294,353v,4,-1,7,-2,10c290,365,288,368,286,369v-2,2,-4,3,-7,4c276,374,274,374,271,374v-17,,-17,,-17,c248,374,244,374,240,373v-4,-1,-8,-3,-12,-6c225,364,221,360,217,356v-3,-5,-7,-11,-11,-19c87,125,87,125,87,125,81,115,75,103,69,91,62,79,57,67,51,56v,,,,,c51,70,51,84,51,98v1,15,1,29,1,43c52,366,52,366,52,366v,1,-1,3,-2,4c50,371,48,372,46,373v-2,,-4,1,-8,1c35,375,31,375,26,375v-5,,-9,,-13,-1c10,374,7,373,6,373,4,372,2,371,1,370,1,369,,367,,366,,23,,23,,23,,15,2,9,7,6,12,3,16,1,22,1v25,,25,,25,c53,1,58,2,62,3v4,1,8,2,11,4c76,10,79,13,82,17v3,4,6,8,10,14c183,195,183,195,183,195v5,10,11,19,16,29c204,233,209,243,214,252v5,9,10,18,14,27c233,288,238,297,243,306v,,,,,c242,291,242,275,242,259v,-17,,-32,,-48c242,10,242,10,242,10v,-2,,-3,1,-4c244,5,245,4,247,3v2,-1,5,-2,8,-2c259,1,263,,268,v5,,9,1,12,1c284,1,286,2,288,3v2,1,3,2,4,3c293,7,294,8,294,10r,343xe" fillcolor="#2f80a1" stroked="f">
                  <v:path arrowok="t" o:connecttype="custom" o:connectlocs="631825,762127;627527,783717;614632,796671;599589,805307;582397,807466;545862,807466;515776,805307;489987,792353;466347,768604;442707,727583;186969,269875;148285,196469;109602,120904;109602,120904;109602,211582;111751,304419;111751,790194;107453,798830;98857,805307;81664,807466;55876,809625;27938,807466;12894,805307;2149,798830;0,790194;0,49657;15043,12954;47279,2159;101006,2159;133242,6477;156882,15113;176223,36703;197714,66929;393279,421005;427664,483616;459900,544068;489987,602361;522223,660654;522223,660654;520074,559181;520074,455549;520074,21590;522223,12954;530819,6477;548011,2159;575949,0;601738,2159;618931,6477;627527,12954;631825,21590;631825,762127" o:connectangles="0,0,0,0,0,0,0,0,0,0,0,0,0,0,0,0,0,0,0,0,0,0,0,0,0,0,0,0,0,0,0,0,0,0,0,0,0,0,0,0,0,0,0,0,0,0,0,0,0,0,0"/>
                </v:shape>
                <v:shape id="Freeform 31" o:spid="_x0000_s1046" style="position:absolute;left:36591;top:6524;width:6811;height:8271;visibility:visible;mso-wrap-style:square;v-text-anchor:top" coordsize="3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" path="m316,56v,3,,7,-1,9c315,68,314,71,313,72v,2,-1,3,-3,4c309,77,308,77,307,77v-3,,-7,-1,-12,-5c289,68,281,64,272,60,263,55,251,51,238,48,225,44,210,42,192,42v-22,,-41,4,-58,12c117,61,103,71,91,85,79,98,70,114,64,132v-7,18,-10,38,-10,59c54,215,58,236,65,254v7,19,16,34,28,47c105,314,120,323,137,330v17,6,35,9,56,9c205,339,217,338,229,335v12,-3,24,-7,34,-12c263,214,263,214,263,214v-90,,-90,,-90,c170,214,167,213,166,209v-2,-3,-3,-8,-3,-15c163,191,163,187,164,185v,-3,1,-5,2,-7c167,177,168,176,169,175v1,-1,3,-1,4,-1c297,174,297,174,297,174v2,,4,,6,1c305,176,307,177,309,178v2,2,3,4,4,7c314,187,315,190,315,194v,142,,142,,142c315,341,314,345,312,349v-2,3,-5,6,-11,9c295,361,288,364,278,367v-9,4,-18,6,-28,9c240,378,230,380,220,381v-10,1,-20,2,-30,2c160,383,134,378,110,369,86,360,67,348,50,331,34,315,21,295,13,272,4,249,,223,,195,,165,5,138,14,115,23,91,36,70,53,53,70,36,90,23,114,14,138,5,164,,193,v15,,29,1,42,4c248,6,259,9,269,13v10,3,19,7,26,10c302,27,306,31,309,33v3,3,4,5,5,9c315,45,316,50,316,56xe" fillcolor="#2f80a1" stroked="f">
                  <v:path arrowok="t" o:connecttype="custom" o:connectlocs="681038,120932;678883,140367;674572,155484;668107,164122;661641,166281;635779,155484;586210,129570;512934,103656;413795,90699;288795,116613;196122,183557;137932,285054;116380,412464;140087,548513;200432,650009;295260,712635;415950,732070;493537,723432;566813,697518;566813,462133;372847,462133;357760,451335;351295,418943;353450,399507;357760,384391;364226,377912;372847,375753;640090,375753;653021,377912;665952,384391;674572,399507;678883,418943;678883,725592;672417,753665;648710,773101;599141,792536;538796,811972;474140,822769;409485,827088;237070,796855;107759,714794;28017,587384;0,421102;30173,248342;114225,114453;245691,30233;415950,0;506468,8638;579744,28073;635779,49668;665952,71263;676728,90699;681038,120932" o:connectangles="0,0,0,0,0,0,0,0,0,0,0,0,0,0,0,0,0,0,0,0,0,0,0,0,0,0,0,0,0,0,0,0,0,0,0,0,0,0,0,0,0,0,0,0,0,0,0,0,0,0,0,0,0"/>
                </v:shape>
                <v:shape id="Freeform 33" o:spid="_x0000_s1047" style="position:absolute;left:45339;top:8636;width:3397;height:6064;visibility:visible;mso-wrap-style:square;v-text-anchor:top" coordsize="158,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" path="m158,30v,5,,8,,11c157,44,157,46,156,48v,1,-1,3,-2,3c153,52,152,53,150,53v-1,,-3,-1,-5,-2c142,51,140,50,137,49v-3,-1,-6,-2,-10,-3c123,46,120,45,115,45v-5,,-10,1,-14,3c96,50,91,53,85,58,80,62,75,68,69,75,63,82,57,91,50,102v,170,,170,,170c50,274,49,275,48,276v,1,-2,2,-3,3c43,280,40,280,37,281v-3,,-7,,-12,c20,281,16,281,13,281v-3,-1,-6,-1,-8,-2c3,278,2,277,1,276,,275,,274,,272,,13,,13,,13,,12,,11,1,9,2,8,3,7,5,7,6,6,9,5,12,5v2,,6,-1,11,-1c27,4,31,5,34,5v2,,5,1,6,2c42,7,43,8,44,9v,2,1,3,1,4c45,51,45,51,45,51,52,41,59,32,66,26,72,19,78,14,84,10,90,7,96,4,101,3,107,1,113,,119,v2,,5,1,8,1c131,1,134,2,138,2v3,1,7,2,10,3c150,6,153,7,154,8v1,1,2,2,2,3c157,11,157,13,157,14v,1,1,3,1,6c158,22,158,26,158,30xe" fillcolor="#2f80a1" stroked="f">
                  <v:path arrowok="t" o:connecttype="custom" o:connectlocs="339725,64743;339725,88482;335425,103589;331124,110063;322524,114379;311773,110063;294572,105747;273070,99272;247268,97114;217166,103589;182763,125170;148361,161857;107508,220126;107508,587002;103208,595635;96757,602109;79556,606425;53754,606425;27952,606425;10751,602109;2150,595635;0,587002;0,28055;2150,19423;10751,15107;25802,10790;49454,8632;73105,10790;86006,15107;94607,19423;96757,28055;96757,110063;141910,56110;180613,21581;217166,6474;255869,0;273070,2158;296722,4316;318223,10790;331124,17265;335425,23739;337575,30213;339725,43162;339725,64743" o:connectangles="0,0,0,0,0,0,0,0,0,0,0,0,0,0,0,0,0,0,0,0,0,0,0,0,0,0,0,0,0,0,0,0,0,0,0,0,0,0,0,0,0,0,0,0"/>
                </v:shape>
                <v:shape id="Freeform 34" o:spid="_x0000_s1048" style="position:absolute;left:49339;top:8636;width:5810;height:6159;visibility:visible;mso-wrap-style:square;v-text-anchor:top" coordsize="27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" path="m270,140v,21,-3,40,-9,58c255,216,246,231,235,244v-12,13,-26,23,-43,30c174,281,154,285,132,285v-23,,-42,-3,-59,-10c57,269,43,260,32,248,21,236,13,221,8,204,2,186,,167,,145,,124,2,105,8,87,14,69,22,54,34,41,45,28,60,18,77,11,94,4,114,,137,v22,,42,4,58,10c212,16,226,25,237,38v11,12,19,26,24,44c267,99,270,118,270,140xm218,143v,-14,-1,-27,-4,-40c211,91,207,80,201,71,194,61,186,54,175,48,165,43,151,40,135,40v-14,,-27,3,-38,8c87,53,78,60,71,69,64,78,59,89,56,101v-4,13,-5,26,-5,41c51,156,52,169,55,182v3,12,7,23,14,33c75,224,83,231,94,237v11,5,24,8,40,8c149,245,161,242,172,237v11,-5,19,-12,26,-21c205,207,210,197,213,184v4,-12,5,-26,5,-41xe" fillcolor="#2f80a1" stroked="f">
                  <v:path arrowok="t" o:connecttype="custom" o:connectlocs="581025,302572;561658,427923;505707,527340;413173,592176;284057,615950;157092,594338;68862,535985;17216,440891;0,313378;17216,188027;73166,88610;165700,23774;294816,0;419629,21612;510011,82127;561658,177221;581025,302572;469124,309056;460516,222606;432541,153447;376590,103739;290513,86449;208739,103739;152788,149125;120509,218284;109749,306894;118357,393344;148484,464664;202283,512211;288361,529501;370134,512211;426085,466825;458364,397666;469124,309056" o:connectangles="0,0,0,0,0,0,0,0,0,0,0,0,0,0,0,0,0,0,0,0,0,0,0,0,0,0,0,0,0,0,0,0,0,0"/>
                  <o:lock v:ext="edit" verticies="t"/>
                </v:shape>
                <v:shape id="Freeform 35" o:spid="_x0000_s1049" style="position:absolute;left:56673;top:8715;width:5017;height:6080;visibility:visible;mso-wrap-style:square;v-text-anchor:top" coordsize="23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" path="m233,268v,2,-1,3,-1,4c231,273,230,274,228,275v-2,1,-4,1,-7,2c218,277,214,277,210,277v-4,,-8,,-11,c196,276,194,276,192,275v-2,-1,-3,-2,-3,-3c188,271,188,270,188,268v,-34,,-34,,-34c172,250,157,262,142,270v-15,7,-30,11,-45,11c79,281,63,278,51,272,39,266,29,259,21,249,14,239,8,227,5,214,2,201,,185,,166,,9,,9,,9,,8,,7,1,5,2,4,3,3,5,3,7,2,10,1,13,1,16,1,20,,25,v5,,9,1,12,1c40,1,43,2,44,3v2,,4,1,5,2c49,7,50,8,50,9v,151,,151,,151c50,175,51,187,53,196v2,10,6,17,11,24c68,226,74,231,82,235v7,3,15,5,25,5c119,240,131,236,144,227v12,-8,25,-20,39,-37c183,9,183,9,183,9v,-1,,-2,1,-4c185,4,186,3,188,3v2,-1,5,-2,8,-2c199,1,203,,208,v5,,9,1,12,1c223,1,226,2,227,3v2,,3,1,4,2c232,7,233,8,233,9r,259xe" fillcolor="#2f80a1" stroked="f">
                  <v:path arrowok="t" o:connecttype="custom" o:connectlocs="501650,579884;499497,588539;490885,595031;475814,599358;452131,599358;428448,599358;413377,595031;406918,588539;404765,579884;404765,506317;305727,584212;208841,608013;109803,588539;45213,538773;10765,463042;0,359182;0,19474;2153,10819;10765,6491;27989,2164;53825,0;79661,2164;94732,6491;105497,10819;107650,19474;107650,346200;114109,424094;137792,476024;176546,508481;230371,519299;310033,491171;394000,411112;394000,19474;396153,10819;404765,6491;421989,2164;447825,0;473661,2164;488732,6491;497344,10819;501650,19474;501650,579884" o:connectangles="0,0,0,0,0,0,0,0,0,0,0,0,0,0,0,0,0,0,0,0,0,0,0,0,0,0,0,0,0,0,0,0,0,0,0,0,0,0,0,0,0,0"/>
                </v:shape>
                <v:shape id="Freeform 36" o:spid="_x0000_s1050" style="position:absolute;left:63642;top:8636;width:5366;height:8286;visibility:visible;mso-wrap-style:square;v-text-anchor:top" coordsize="249,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" path="m249,139v,22,-3,43,-8,61c236,218,228,233,218,246v-9,12,-22,22,-36,29c167,281,150,285,132,285v-8,,-16,-1,-23,-2c103,281,96,279,89,275,83,272,77,268,70,263,64,258,57,252,50,245v,130,,130,,130c50,376,49,378,49,379v-1,1,-3,2,-4,3c43,383,40,383,37,383v-3,1,-7,1,-12,1c20,384,16,384,13,383v-3,,-6,,-8,-1c3,381,2,380,1,379,1,378,,376,,375,,13,,13,,13,,12,1,10,1,9,2,8,3,7,5,6,7,6,9,5,12,5v2,,6,-1,10,-1c26,4,29,5,32,5v3,,5,1,7,1c41,7,42,8,43,9v,1,1,3,1,4c44,48,44,48,44,48,52,40,60,33,67,27,75,21,83,16,90,12,98,8,106,5,114,3,122,1,131,,140,v19,,36,4,50,11c204,19,215,29,224,41v8,13,15,28,19,44c247,102,249,120,249,139xm197,144v,-13,-1,-26,-3,-38c192,93,188,82,183,73,178,63,171,56,163,50v-9,-6,-20,-9,-33,-9c124,41,118,42,111,44v-6,2,-12,5,-19,9c86,57,79,62,72,68,65,75,58,82,50,92v,103,,103,,103c63,211,76,223,89,231v12,9,25,13,38,13c140,244,150,241,159,235v9,-5,17,-13,22,-23c187,203,191,192,193,180v3,-12,4,-24,4,-36xe" fillcolor="#2f80a1" stroked="f">
                  <v:path arrowok="t" o:connecttype="custom" o:connectlocs="536575,299963;519336,431602;469772,530870;392195,593452;284449,615032;234886,610716;191788,593452;150844,567556;107746,528712;107746,809253;105591,817885;96971,824359;79732,826517;53873,828675;28014,826517;10775,824359;2155,817885;0,809253;0,28054;2155,19422;10775,12948;25859,10790;47408,8632;68957,10790;84042,12948;92662,19422;94816,28054;94816,103584;144380,58266;193943,25896;245661,6474;301689,0;409435,23738;482702,88478;523645,183431;536575,299963;424519,310753;418054,228749;394350,157535;351252,107900;280140,88478;239196,94952;198253,114374;155154,146745;107746,198537;107746,420812;191788,498500;273675,526554;342632,507132;390040,457498;415899,388441;424519,310753" o:connectangles="0,0,0,0,0,0,0,0,0,0,0,0,0,0,0,0,0,0,0,0,0,0,0,0,0,0,0,0,0,0,0,0,0,0,0,0,0,0,0,0,0,0,0,0,0,0,0,0,0,0,0,0"/>
                  <o:lock v:ext="edit" verticies="t"/>
                </v:shape>
                <v:rect id="Rectangle 17" o:spid="_x0000_s1051" style="position:absolute;left:33861;top:2095;width:921;height:16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" fillcolor="#2f80a1" stroked="f"/>
              </v:group>
            </v:group>
          </w:pict>
        </mc:Fallback>
      </mc:AlternateContent>
    </w:r>
    <w:r w:rsidR="003C703E" w:rsidRPr="003E5456">
      <w:rPr>
        <w:sz w:val="16"/>
        <w:szCs w:val="16"/>
      </w:rPr>
      <w:t xml:space="preserve">Circulation Limited: </w:t>
    </w:r>
    <w:r w:rsidR="005253D1">
      <w:rPr>
        <w:sz w:val="16"/>
        <w:szCs w:val="16"/>
      </w:rPr>
      <w:t>Recruitment</w:t>
    </w:r>
    <w:r w:rsidR="003C703E">
      <w:tab/>
    </w:r>
    <w:r w:rsidRPr="00C54F14">
      <w:rPr>
        <w:sz w:val="16"/>
        <w:szCs w:val="16"/>
      </w:rPr>
      <w:t>V</w:t>
    </w:r>
    <w:r>
      <w:rPr>
        <w:sz w:val="16"/>
        <w:szCs w:val="16"/>
      </w:rPr>
      <w:t xml:space="preserve">ersion </w:t>
    </w:r>
    <w:r w:rsidR="005253D1">
      <w:rPr>
        <w:sz w:val="16"/>
        <w:szCs w:val="16"/>
      </w:rPr>
      <w:t>1.0</w:t>
    </w:r>
    <w:r>
      <w:tab/>
    </w:r>
    <w:r w:rsidR="005253D1">
      <w:rPr>
        <w:sz w:val="16"/>
        <w:szCs w:val="16"/>
      </w:rPr>
      <w:t>05</w:t>
    </w:r>
    <w:r w:rsidR="003C703E" w:rsidRPr="003E5456">
      <w:rPr>
        <w:sz w:val="16"/>
        <w:szCs w:val="16"/>
      </w:rPr>
      <w:t xml:space="preserve"> </w:t>
    </w:r>
    <w:r w:rsidR="005253D1">
      <w:rPr>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261E9" w14:textId="77777777" w:rsidR="009173BC" w:rsidRDefault="009173BC" w:rsidP="00FB32C7">
      <w:r>
        <w:separator/>
      </w:r>
    </w:p>
  </w:footnote>
  <w:footnote w:type="continuationSeparator" w:id="0">
    <w:p w14:paraId="2B73F899" w14:textId="77777777" w:rsidR="009173BC" w:rsidRDefault="009173BC" w:rsidP="00FB3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87D0" w14:textId="77777777" w:rsidR="000F1FD4" w:rsidRDefault="00A264FD">
    <w:pPr>
      <w:pStyle w:val="Header"/>
    </w:pPr>
    <w:r>
      <w:rPr>
        <w:noProof/>
        <w:lang w:eastAsia="en-GB"/>
      </w:rPr>
      <mc:AlternateContent>
        <mc:Choice Requires="wpg">
          <w:drawing>
            <wp:anchor distT="0" distB="0" distL="114300" distR="114300" simplePos="0" relativeHeight="251704832" behindDoc="0" locked="0" layoutInCell="1" allowOverlap="1" wp14:anchorId="0938A2FB" wp14:editId="5CD13BD1">
              <wp:simplePos x="0" y="0"/>
              <wp:positionH relativeFrom="column">
                <wp:posOffset>-629920</wp:posOffset>
              </wp:positionH>
              <wp:positionV relativeFrom="paragraph">
                <wp:posOffset>-157785</wp:posOffset>
              </wp:positionV>
              <wp:extent cx="7559675" cy="247650"/>
              <wp:effectExtent l="0" t="0" r="3175" b="0"/>
              <wp:wrapNone/>
              <wp:docPr id="44" name="Group 44"/>
              <wp:cNvGraphicFramePr/>
              <a:graphic xmlns:a="http://schemas.openxmlformats.org/drawingml/2006/main">
                <a:graphicData uri="http://schemas.microsoft.com/office/word/2010/wordprocessingGroup">
                  <wpg:wgp>
                    <wpg:cNvGrpSpPr/>
                    <wpg:grpSpPr>
                      <a:xfrm>
                        <a:off x="0" y="0"/>
                        <a:ext cx="7559675" cy="247650"/>
                        <a:chOff x="0" y="0"/>
                        <a:chExt cx="7560000" cy="248141"/>
                      </a:xfrm>
                    </wpg:grpSpPr>
                    <wpg:grpSp>
                      <wpg:cNvPr id="20" name="Group 20"/>
                      <wpg:cNvGrpSpPr/>
                      <wpg:grpSpPr>
                        <a:xfrm>
                          <a:off x="0" y="212141"/>
                          <a:ext cx="7560000" cy="36000"/>
                          <a:chOff x="0" y="0"/>
                          <a:chExt cx="7560000" cy="36000"/>
                        </a:xfrm>
                      </wpg:grpSpPr>
                      <wps:wsp>
                        <wps:cNvPr id="21" name="Freeform 39"/>
                        <wps:cNvSpPr>
                          <a:spLocks/>
                        </wps:cNvSpPr>
                        <wps:spPr bwMode="auto">
                          <a:xfrm>
                            <a:off x="0" y="0"/>
                            <a:ext cx="7560000" cy="35900"/>
                          </a:xfrm>
                          <a:prstGeom prst="rect">
                            <a:avLst/>
                          </a:prstGeom>
                          <a:solidFill>
                            <a:srgbClr val="1738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 name="Group 5"/>
                        <wpg:cNvGrpSpPr>
                          <a:grpSpLocks/>
                        </wpg:cNvGrpSpPr>
                        <wpg:grpSpPr bwMode="auto">
                          <a:xfrm>
                            <a:off x="7246189" y="0"/>
                            <a:ext cx="60850" cy="36000"/>
                            <a:chOff x="87656" y="0"/>
                            <a:chExt cx="1103" cy="1080"/>
                          </a:xfrm>
                        </wpg:grpSpPr>
                        <wps:wsp>
                          <wps:cNvPr id="23" name="Freeform 6"/>
                          <wps:cNvSpPr>
                            <a:spLocks/>
                          </wps:cNvSpPr>
                          <wps:spPr bwMode="auto">
                            <a:xfrm>
                              <a:off x="87656" y="0"/>
                              <a:ext cx="575" cy="1080"/>
                            </a:xfrm>
                            <a:custGeom>
                              <a:avLst/>
                              <a:gdLst>
                                <a:gd name="T0" fmla="*/ 28071 w 121"/>
                                <a:gd name="T1" fmla="*/ 108000 h 227"/>
                                <a:gd name="T2" fmla="*/ 0 w 121"/>
                                <a:gd name="T3" fmla="*/ 108000 h 227"/>
                                <a:gd name="T4" fmla="*/ 28071 w 121"/>
                                <a:gd name="T5" fmla="*/ 0 h 227"/>
                                <a:gd name="T6" fmla="*/ 57569 w 121"/>
                                <a:gd name="T7" fmla="*/ 0 h 227"/>
                                <a:gd name="T8" fmla="*/ 28071 w 121"/>
                                <a:gd name="T9" fmla="*/ 108000 h 22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21" h="227">
                                  <a:moveTo>
                                    <a:pt x="59" y="227"/>
                                  </a:moveTo>
                                  <a:lnTo>
                                    <a:pt x="0" y="227"/>
                                  </a:lnTo>
                                  <a:lnTo>
                                    <a:pt x="59" y="0"/>
                                  </a:lnTo>
                                  <a:lnTo>
                                    <a:pt x="121" y="0"/>
                                  </a:lnTo>
                                  <a:lnTo>
                                    <a:pt x="59" y="227"/>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7"/>
                          <wps:cNvSpPr>
                            <a:spLocks/>
                          </wps:cNvSpPr>
                          <wps:spPr bwMode="auto">
                            <a:xfrm>
                              <a:off x="88184" y="0"/>
                              <a:ext cx="575" cy="1080"/>
                            </a:xfrm>
                            <a:custGeom>
                              <a:avLst/>
                              <a:gdLst>
                                <a:gd name="T0" fmla="*/ 28071 w 121"/>
                                <a:gd name="T1" fmla="*/ 108000 h 227"/>
                                <a:gd name="T2" fmla="*/ 0 w 121"/>
                                <a:gd name="T3" fmla="*/ 108000 h 227"/>
                                <a:gd name="T4" fmla="*/ 28547 w 121"/>
                                <a:gd name="T5" fmla="*/ 0 h 227"/>
                                <a:gd name="T6" fmla="*/ 57569 w 121"/>
                                <a:gd name="T7" fmla="*/ 0 h 227"/>
                                <a:gd name="T8" fmla="*/ 28071 w 121"/>
                                <a:gd name="T9" fmla="*/ 108000 h 22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21" h="227">
                                  <a:moveTo>
                                    <a:pt x="59" y="227"/>
                                  </a:moveTo>
                                  <a:lnTo>
                                    <a:pt x="0" y="227"/>
                                  </a:lnTo>
                                  <a:lnTo>
                                    <a:pt x="60" y="0"/>
                                  </a:lnTo>
                                  <a:lnTo>
                                    <a:pt x="121" y="0"/>
                                  </a:lnTo>
                                  <a:lnTo>
                                    <a:pt x="59" y="227"/>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9" name="Text Box 131"/>
                      <wps:cNvSpPr txBox="1">
                        <a:spLocks noChangeArrowheads="1"/>
                      </wps:cNvSpPr>
                      <wps:spPr bwMode="auto">
                        <a:xfrm>
                          <a:off x="629053" y="0"/>
                          <a:ext cx="6349003" cy="131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CB6389" w14:textId="63C0F142" w:rsidR="00A264FD" w:rsidRPr="0017231B" w:rsidRDefault="009173BC" w:rsidP="00A264FD">
                            <w:pPr>
                              <w:pStyle w:val="NoSpacing"/>
                              <w:spacing w:line="216" w:lineRule="auto"/>
                              <w:ind w:left="1440" w:hanging="1440"/>
                              <w:rPr>
                                <w:rFonts w:ascii="Arial" w:hAnsi="Arial" w:cs="Arial"/>
                                <w:color w:val="173845"/>
                                <w:sz w:val="40"/>
                              </w:rPr>
                            </w:pPr>
                            <w:sdt>
                              <w:sdtPr>
                                <w:rPr>
                                  <w:rStyle w:val="HeaderChar"/>
                                  <w:rFonts w:ascii="Arial" w:eastAsiaTheme="majorEastAsia" w:hAnsi="Arial" w:cs="Arial"/>
                                  <w:color w:val="173845"/>
                                  <w:spacing w:val="-10"/>
                                  <w:kern w:val="28"/>
                                </w:rPr>
                                <w:alias w:val="Title"/>
                                <w:tag w:val=""/>
                                <w:id w:val="-1939363871"/>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CD2187">
                                  <w:rPr>
                                    <w:rStyle w:val="HeaderChar"/>
                                    <w:rFonts w:ascii="Arial" w:eastAsiaTheme="majorEastAsia" w:hAnsi="Arial" w:cs="Arial"/>
                                    <w:color w:val="173845"/>
                                    <w:spacing w:val="-10"/>
                                    <w:kern w:val="28"/>
                                  </w:rPr>
                                  <w:t>Data Science – Problem 1: Customer Matching</w:t>
                                </w:r>
                              </w:sdtContent>
                            </w:sdt>
                          </w:p>
                        </w:txbxContent>
                      </wps:txbx>
                      <wps:bodyPr rot="0" vert="horz" wrap="square" lIns="0" tIns="0" rIns="0" bIns="0" anchor="b"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0938A2FB" id="Group 44" o:spid="_x0000_s1029" style="position:absolute;margin-left:-49.6pt;margin-top:-12.4pt;width:595.25pt;height:19.5pt;z-index:251704832;mso-width-relative:margin;mso-height-relative:margin" coordsize="75600,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">
              <v:group id="Group 20" o:spid="_x0000_s1030" style="position:absolute;top:2121;width:75600;height:360" coordsize="756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Freeform 39" o:spid="_x0000_s1031" style="position:absolute;width:7560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" fillcolor="#173845" stroked="f">
                  <v:stroke joinstyle="round"/>
                  <v:path arrowok="t"/>
                </v:rect>
                <v:group id="Group 5" o:spid="_x0000_s1032" style="position:absolute;left:72461;width:609;height:360" coordorigin="87656" coordsize="110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6" o:spid="_x0000_s1033" style="position:absolute;left:87656;width:575;height:1080;visibility:visible;mso-wrap-style:square;v-text-anchor:top" coordsize="12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" path="m59,227l,227,59,r62,l59,227xe" fillcolor="white [3212]" stroked="f">
                    <v:path arrowok="t" o:connecttype="custom" o:connectlocs="133395,513833;0,513833;133395,0;273572,0;133395,513833" o:connectangles="0,0,0,0,0"/>
                  </v:shape>
                  <v:shape id="Freeform 7" o:spid="_x0000_s1034" style="position:absolute;left:88184;width:575;height:1080;visibility:visible;mso-wrap-style:square;v-text-anchor:top" coordsize="12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" path="m59,227l,227,60,r61,l59,227xe" fillcolor="white [3212]" stroked="f">
                    <v:path arrowok="t" o:connecttype="custom" o:connectlocs="133395,513833;0,513833;135657,0;273572,0;133395,513833" o:connectangles="0,0,0,0,0"/>
                  </v:shape>
                </v:group>
              </v:group>
              <v:shapetype id="_x0000_t202" coordsize="21600,21600" o:spt="202" path="m,l,21600r21600,l21600,xe">
                <v:stroke joinstyle="miter"/>
                <v:path gradientshapeok="t" o:connecttype="rect"/>
              </v:shapetype>
              <v:shape id="Text Box 131" o:spid="_x0000_s1035" type="#_x0000_t202" style="position:absolute;left:6290;width:63490;height:13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" filled="f" stroked="f" strokeweight=".5pt">
                <v:textbox style="mso-fit-shape-to-text:t" inset="0,0,0,0">
                  <w:txbxContent>
                    <w:p w14:paraId="0DCB6389" w14:textId="63C0F142" w:rsidR="00A264FD" w:rsidRPr="0017231B" w:rsidRDefault="006A62A4" w:rsidP="00A264FD">
                      <w:pPr>
                        <w:pStyle w:val="NoSpacing"/>
                        <w:spacing w:line="216" w:lineRule="auto"/>
                        <w:ind w:left="1440" w:hanging="1440"/>
                        <w:rPr>
                          <w:rFonts w:ascii="Arial" w:hAnsi="Arial" w:cs="Arial"/>
                          <w:color w:val="173845"/>
                          <w:sz w:val="40"/>
                        </w:rPr>
                      </w:pPr>
                      <w:sdt>
                        <w:sdtPr>
                          <w:rPr>
                            <w:rStyle w:val="HeaderChar"/>
                            <w:rFonts w:ascii="Arial" w:eastAsiaTheme="majorEastAsia" w:hAnsi="Arial" w:cs="Arial"/>
                            <w:color w:val="173845"/>
                            <w:spacing w:val="-10"/>
                            <w:kern w:val="28"/>
                          </w:rPr>
                          <w:alias w:val="Title"/>
                          <w:tag w:val=""/>
                          <w:id w:val="-1939363871"/>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CD2187">
                            <w:rPr>
                              <w:rStyle w:val="HeaderChar"/>
                              <w:rFonts w:ascii="Arial" w:eastAsiaTheme="majorEastAsia" w:hAnsi="Arial" w:cs="Arial"/>
                              <w:color w:val="173845"/>
                              <w:spacing w:val="-10"/>
                              <w:kern w:val="28"/>
                            </w:rPr>
                            <w:t>Data Science – Problem 1: Customer Matching</w:t>
                          </w:r>
                        </w:sdtContent>
                      </w:sdt>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9D4"/>
    <w:multiLevelType w:val="hybridMultilevel"/>
    <w:tmpl w:val="423ECA34"/>
    <w:lvl w:ilvl="0" w:tplc="CB947140">
      <w:start w:val="1"/>
      <w:numFmt w:val="bullet"/>
      <w:pStyle w:val="SubBullet"/>
      <w:lvlText w:val="−"/>
      <w:lvlJc w:val="left"/>
      <w:pPr>
        <w:ind w:left="720" w:hanging="360"/>
      </w:pPr>
      <w:rPr>
        <w:rFonts w:ascii="Arial" w:hAnsi="Arial" w:hint="default"/>
        <w:b w:val="0"/>
        <w:i w:val="0"/>
        <w:color w:val="173845"/>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DF1EA3"/>
    <w:multiLevelType w:val="hybridMultilevel"/>
    <w:tmpl w:val="199E03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132CC9"/>
    <w:multiLevelType w:val="hybridMultilevel"/>
    <w:tmpl w:val="CD889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E7EC2"/>
    <w:multiLevelType w:val="hybridMultilevel"/>
    <w:tmpl w:val="52308B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2CC3CD3"/>
    <w:multiLevelType w:val="hybridMultilevel"/>
    <w:tmpl w:val="33C8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7D547E"/>
    <w:multiLevelType w:val="hybridMultilevel"/>
    <w:tmpl w:val="ED764B7C"/>
    <w:lvl w:ilvl="0" w:tplc="6B62F2BE">
      <w:start w:val="1"/>
      <w:numFmt w:val="decimal"/>
      <w:pStyle w:val="NumberLis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9081F"/>
    <w:multiLevelType w:val="hybridMultilevel"/>
    <w:tmpl w:val="73A02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A7586"/>
    <w:multiLevelType w:val="multilevel"/>
    <w:tmpl w:val="CA329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27D86"/>
    <w:multiLevelType w:val="multilevel"/>
    <w:tmpl w:val="983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A74F9A"/>
    <w:multiLevelType w:val="hybridMultilevel"/>
    <w:tmpl w:val="EA06727A"/>
    <w:lvl w:ilvl="0" w:tplc="54A21DE6">
      <w:start w:val="1"/>
      <w:numFmt w:val="bullet"/>
      <w:pStyle w:val="Bullet"/>
      <w:lvlText w:val="•"/>
      <w:lvlJc w:val="left"/>
      <w:pPr>
        <w:ind w:left="360" w:hanging="360"/>
      </w:pPr>
      <w:rPr>
        <w:rFonts w:ascii="Arial" w:hAnsi="Arial" w:hint="default"/>
        <w:b w:val="0"/>
        <w:i w:val="0"/>
        <w:caps w:val="0"/>
        <w:strike w:val="0"/>
        <w:dstrike w:val="0"/>
        <w:vanish w:val="0"/>
        <w:color w:val="173845"/>
        <w:sz w:val="24"/>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2366C3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446F85"/>
    <w:multiLevelType w:val="hybridMultilevel"/>
    <w:tmpl w:val="14BE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387C4E"/>
    <w:multiLevelType w:val="hybridMultilevel"/>
    <w:tmpl w:val="0822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46FD5"/>
    <w:multiLevelType w:val="hybridMultilevel"/>
    <w:tmpl w:val="C576BC02"/>
    <w:lvl w:ilvl="0" w:tplc="37BC76B4">
      <w:start w:val="1"/>
      <w:numFmt w:val="bullet"/>
      <w:pStyle w:val="Subsubbullet"/>
      <w:lvlText w:val=""/>
      <w:lvlJc w:val="left"/>
      <w:pPr>
        <w:ind w:left="1771" w:hanging="360"/>
      </w:pPr>
      <w:rPr>
        <w:rFonts w:ascii="Wingdings" w:hAnsi="Wingdings" w:hint="default"/>
        <w:color w:val="173845"/>
        <w:sz w:val="24"/>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15" w15:restartNumberingAfterBreak="0">
    <w:nsid w:val="57FE671A"/>
    <w:multiLevelType w:val="multilevel"/>
    <w:tmpl w:val="39BC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711DF1"/>
    <w:multiLevelType w:val="hybridMultilevel"/>
    <w:tmpl w:val="A684C106"/>
    <w:lvl w:ilvl="0" w:tplc="44AE33BA">
      <w:start w:val="1"/>
      <w:numFmt w:val="bullet"/>
      <w:lvlText w:val="–"/>
      <w:lvlJc w:val="left"/>
      <w:pPr>
        <w:ind w:left="1440" w:hanging="360"/>
      </w:pPr>
      <w:rPr>
        <w:rFonts w:ascii="Arial" w:hAnsi="Arial" w:hint="default"/>
        <w:color w:val="173845"/>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36199F"/>
    <w:multiLevelType w:val="hybridMultilevel"/>
    <w:tmpl w:val="48126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1E2FA1"/>
    <w:multiLevelType w:val="multilevel"/>
    <w:tmpl w:val="E60AB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6020AC"/>
    <w:multiLevelType w:val="hybridMultilevel"/>
    <w:tmpl w:val="22EE7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7C6701"/>
    <w:multiLevelType w:val="hybridMultilevel"/>
    <w:tmpl w:val="AFE80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576D8D"/>
    <w:multiLevelType w:val="multilevel"/>
    <w:tmpl w:val="20F23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81497D"/>
    <w:multiLevelType w:val="multilevel"/>
    <w:tmpl w:val="5B2E71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58365C4"/>
    <w:multiLevelType w:val="hybridMultilevel"/>
    <w:tmpl w:val="A9689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D70A95"/>
    <w:multiLevelType w:val="hybridMultilevel"/>
    <w:tmpl w:val="371A6B3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D34D68"/>
    <w:multiLevelType w:val="multilevel"/>
    <w:tmpl w:val="409E389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4"/>
  </w:num>
  <w:num w:numId="4">
    <w:abstractNumId w:val="24"/>
  </w:num>
  <w:num w:numId="5">
    <w:abstractNumId w:val="2"/>
  </w:num>
  <w:num w:numId="6">
    <w:abstractNumId w:val="25"/>
  </w:num>
  <w:num w:numId="7">
    <w:abstractNumId w:val="10"/>
  </w:num>
  <w:num w:numId="8">
    <w:abstractNumId w:val="3"/>
  </w:num>
  <w:num w:numId="9">
    <w:abstractNumId w:val="18"/>
  </w:num>
  <w:num w:numId="10">
    <w:abstractNumId w:val="21"/>
  </w:num>
  <w:num w:numId="11">
    <w:abstractNumId w:val="6"/>
  </w:num>
  <w:num w:numId="12">
    <w:abstractNumId w:val="11"/>
  </w:num>
  <w:num w:numId="13">
    <w:abstractNumId w:val="16"/>
  </w:num>
  <w:num w:numId="14">
    <w:abstractNumId w:val="0"/>
  </w:num>
  <w:num w:numId="15">
    <w:abstractNumId w:val="19"/>
  </w:num>
  <w:num w:numId="16">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157" w:hanging="579"/>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17"/>
  </w:num>
  <w:num w:numId="18">
    <w:abstractNumId w:val="5"/>
  </w:num>
  <w:num w:numId="19">
    <w:abstractNumId w:val="17"/>
    <w:lvlOverride w:ilvl="0">
      <w:startOverride w:val="1"/>
    </w:lvlOverride>
  </w:num>
  <w:num w:numId="20">
    <w:abstractNumId w:val="17"/>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9"/>
  </w:num>
  <w:num w:numId="29">
    <w:abstractNumId w:val="14"/>
  </w:num>
  <w:num w:numId="30">
    <w:abstractNumId w:val="23"/>
  </w:num>
  <w:num w:numId="31">
    <w:abstractNumId w:val="17"/>
    <w:lvlOverride w:ilvl="0">
      <w:startOverride w:val="1"/>
    </w:lvlOverride>
  </w:num>
  <w:num w:numId="32">
    <w:abstractNumId w:val="26"/>
  </w:num>
  <w:num w:numId="33">
    <w:abstractNumId w:val="26"/>
  </w:num>
  <w:num w:numId="34">
    <w:abstractNumId w:val="1"/>
  </w:num>
  <w:num w:numId="35">
    <w:abstractNumId w:val="7"/>
  </w:num>
  <w:num w:numId="36">
    <w:abstractNumId w:val="15"/>
  </w:num>
  <w:num w:numId="37">
    <w:abstractNumId w:val="8"/>
  </w:num>
  <w:num w:numId="38">
    <w:abstractNumId w:val="2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45F"/>
    <w:rsid w:val="000012C9"/>
    <w:rsid w:val="00006855"/>
    <w:rsid w:val="00010305"/>
    <w:rsid w:val="00013A16"/>
    <w:rsid w:val="00017730"/>
    <w:rsid w:val="00017C58"/>
    <w:rsid w:val="00022204"/>
    <w:rsid w:val="00024BDE"/>
    <w:rsid w:val="00026791"/>
    <w:rsid w:val="00027996"/>
    <w:rsid w:val="00027B97"/>
    <w:rsid w:val="000366A7"/>
    <w:rsid w:val="0004582E"/>
    <w:rsid w:val="00051F56"/>
    <w:rsid w:val="000604B8"/>
    <w:rsid w:val="00067F90"/>
    <w:rsid w:val="00076DBE"/>
    <w:rsid w:val="00080D61"/>
    <w:rsid w:val="00082BC9"/>
    <w:rsid w:val="00095ACC"/>
    <w:rsid w:val="00096B6D"/>
    <w:rsid w:val="000A0772"/>
    <w:rsid w:val="000B4915"/>
    <w:rsid w:val="000C717F"/>
    <w:rsid w:val="000F083F"/>
    <w:rsid w:val="000F0B93"/>
    <w:rsid w:val="000F1FD4"/>
    <w:rsid w:val="00100BC4"/>
    <w:rsid w:val="00101656"/>
    <w:rsid w:val="001150A6"/>
    <w:rsid w:val="00124F15"/>
    <w:rsid w:val="00127342"/>
    <w:rsid w:val="00132FB5"/>
    <w:rsid w:val="00136E32"/>
    <w:rsid w:val="0014604E"/>
    <w:rsid w:val="001473DB"/>
    <w:rsid w:val="00153395"/>
    <w:rsid w:val="00160303"/>
    <w:rsid w:val="0017231B"/>
    <w:rsid w:val="00192E53"/>
    <w:rsid w:val="00193D1A"/>
    <w:rsid w:val="001A090A"/>
    <w:rsid w:val="001A12B5"/>
    <w:rsid w:val="001A29C2"/>
    <w:rsid w:val="001A6E47"/>
    <w:rsid w:val="001B52D9"/>
    <w:rsid w:val="001D0567"/>
    <w:rsid w:val="001D19D4"/>
    <w:rsid w:val="001D2EFD"/>
    <w:rsid w:val="001D615C"/>
    <w:rsid w:val="001E1099"/>
    <w:rsid w:val="001E266D"/>
    <w:rsid w:val="001E34CD"/>
    <w:rsid w:val="001E44B7"/>
    <w:rsid w:val="001F06B2"/>
    <w:rsid w:val="001F680C"/>
    <w:rsid w:val="001F68F3"/>
    <w:rsid w:val="0020176B"/>
    <w:rsid w:val="00202225"/>
    <w:rsid w:val="00206242"/>
    <w:rsid w:val="00206FAA"/>
    <w:rsid w:val="00207EAC"/>
    <w:rsid w:val="00212116"/>
    <w:rsid w:val="00220817"/>
    <w:rsid w:val="00220BC4"/>
    <w:rsid w:val="002233E8"/>
    <w:rsid w:val="0022451F"/>
    <w:rsid w:val="002329F8"/>
    <w:rsid w:val="002351A6"/>
    <w:rsid w:val="00237FF9"/>
    <w:rsid w:val="002400E3"/>
    <w:rsid w:val="002420C4"/>
    <w:rsid w:val="00244056"/>
    <w:rsid w:val="002452C1"/>
    <w:rsid w:val="0024767D"/>
    <w:rsid w:val="00261EDD"/>
    <w:rsid w:val="002645D1"/>
    <w:rsid w:val="00264D04"/>
    <w:rsid w:val="00273FD2"/>
    <w:rsid w:val="002758BF"/>
    <w:rsid w:val="00281AE8"/>
    <w:rsid w:val="002831C4"/>
    <w:rsid w:val="002833B3"/>
    <w:rsid w:val="00283494"/>
    <w:rsid w:val="00285BF4"/>
    <w:rsid w:val="00294EFC"/>
    <w:rsid w:val="002A2793"/>
    <w:rsid w:val="002C347A"/>
    <w:rsid w:val="002D2C0C"/>
    <w:rsid w:val="002D3272"/>
    <w:rsid w:val="002D40EA"/>
    <w:rsid w:val="002D585C"/>
    <w:rsid w:val="002D5EA8"/>
    <w:rsid w:val="002E4A94"/>
    <w:rsid w:val="0030278A"/>
    <w:rsid w:val="00310E53"/>
    <w:rsid w:val="00320013"/>
    <w:rsid w:val="003260A4"/>
    <w:rsid w:val="00332D23"/>
    <w:rsid w:val="00334299"/>
    <w:rsid w:val="00341B86"/>
    <w:rsid w:val="00346BF1"/>
    <w:rsid w:val="00347635"/>
    <w:rsid w:val="00367C1B"/>
    <w:rsid w:val="00373262"/>
    <w:rsid w:val="00380790"/>
    <w:rsid w:val="003869E9"/>
    <w:rsid w:val="00395D9A"/>
    <w:rsid w:val="003B669D"/>
    <w:rsid w:val="003C0853"/>
    <w:rsid w:val="003C39D8"/>
    <w:rsid w:val="003C3EBB"/>
    <w:rsid w:val="003C703E"/>
    <w:rsid w:val="003C76D1"/>
    <w:rsid w:val="003D2CB5"/>
    <w:rsid w:val="003D3152"/>
    <w:rsid w:val="003E0A73"/>
    <w:rsid w:val="003E416B"/>
    <w:rsid w:val="003E5456"/>
    <w:rsid w:val="00404BFB"/>
    <w:rsid w:val="00406D9D"/>
    <w:rsid w:val="00413698"/>
    <w:rsid w:val="004147A2"/>
    <w:rsid w:val="0041663A"/>
    <w:rsid w:val="004308F0"/>
    <w:rsid w:val="00435B51"/>
    <w:rsid w:val="00445DBB"/>
    <w:rsid w:val="0045168E"/>
    <w:rsid w:val="00464231"/>
    <w:rsid w:val="00464307"/>
    <w:rsid w:val="00474786"/>
    <w:rsid w:val="00477612"/>
    <w:rsid w:val="0048440A"/>
    <w:rsid w:val="00492997"/>
    <w:rsid w:val="00493BA4"/>
    <w:rsid w:val="004A2B47"/>
    <w:rsid w:val="004B029B"/>
    <w:rsid w:val="004B2D1D"/>
    <w:rsid w:val="004B324B"/>
    <w:rsid w:val="004B7C7F"/>
    <w:rsid w:val="004C03F5"/>
    <w:rsid w:val="004C60B6"/>
    <w:rsid w:val="004C70E8"/>
    <w:rsid w:val="004E193A"/>
    <w:rsid w:val="004E325F"/>
    <w:rsid w:val="004E3FE1"/>
    <w:rsid w:val="004F2E08"/>
    <w:rsid w:val="004F2E4D"/>
    <w:rsid w:val="004F3B29"/>
    <w:rsid w:val="0050374C"/>
    <w:rsid w:val="005038F1"/>
    <w:rsid w:val="00507FFE"/>
    <w:rsid w:val="00510A6E"/>
    <w:rsid w:val="00510ABE"/>
    <w:rsid w:val="005126F2"/>
    <w:rsid w:val="005253D1"/>
    <w:rsid w:val="00526E4C"/>
    <w:rsid w:val="0053038D"/>
    <w:rsid w:val="0053432F"/>
    <w:rsid w:val="005343BE"/>
    <w:rsid w:val="0053505C"/>
    <w:rsid w:val="00536653"/>
    <w:rsid w:val="00537E14"/>
    <w:rsid w:val="00541DE9"/>
    <w:rsid w:val="00560151"/>
    <w:rsid w:val="00561FAD"/>
    <w:rsid w:val="00562621"/>
    <w:rsid w:val="00566B93"/>
    <w:rsid w:val="005742E9"/>
    <w:rsid w:val="00575E89"/>
    <w:rsid w:val="00586673"/>
    <w:rsid w:val="005917C5"/>
    <w:rsid w:val="005A688D"/>
    <w:rsid w:val="005B2F19"/>
    <w:rsid w:val="005B3CAF"/>
    <w:rsid w:val="005B4899"/>
    <w:rsid w:val="005B6B21"/>
    <w:rsid w:val="005D5AFE"/>
    <w:rsid w:val="005E11CB"/>
    <w:rsid w:val="005F11AE"/>
    <w:rsid w:val="005F1EEB"/>
    <w:rsid w:val="005F35C4"/>
    <w:rsid w:val="005F3777"/>
    <w:rsid w:val="005F60C3"/>
    <w:rsid w:val="005F61B7"/>
    <w:rsid w:val="005F6665"/>
    <w:rsid w:val="005F698A"/>
    <w:rsid w:val="00600245"/>
    <w:rsid w:val="0061085F"/>
    <w:rsid w:val="00621334"/>
    <w:rsid w:val="00641A00"/>
    <w:rsid w:val="00641AE7"/>
    <w:rsid w:val="00644667"/>
    <w:rsid w:val="00652E4B"/>
    <w:rsid w:val="00656790"/>
    <w:rsid w:val="006603D6"/>
    <w:rsid w:val="00670580"/>
    <w:rsid w:val="00673FE6"/>
    <w:rsid w:val="00682F89"/>
    <w:rsid w:val="0068337C"/>
    <w:rsid w:val="006874B0"/>
    <w:rsid w:val="0069079D"/>
    <w:rsid w:val="006956E4"/>
    <w:rsid w:val="00695955"/>
    <w:rsid w:val="006A62A4"/>
    <w:rsid w:val="006A79BF"/>
    <w:rsid w:val="006B1907"/>
    <w:rsid w:val="006C1C0E"/>
    <w:rsid w:val="006C2574"/>
    <w:rsid w:val="006C272A"/>
    <w:rsid w:val="006C4341"/>
    <w:rsid w:val="006C584A"/>
    <w:rsid w:val="006D309F"/>
    <w:rsid w:val="006D38CD"/>
    <w:rsid w:val="006D6010"/>
    <w:rsid w:val="006E0297"/>
    <w:rsid w:val="006E31DE"/>
    <w:rsid w:val="006E3935"/>
    <w:rsid w:val="006E5880"/>
    <w:rsid w:val="006F06D6"/>
    <w:rsid w:val="006F1E11"/>
    <w:rsid w:val="006F791C"/>
    <w:rsid w:val="00700C9A"/>
    <w:rsid w:val="00703F6A"/>
    <w:rsid w:val="00710609"/>
    <w:rsid w:val="00721016"/>
    <w:rsid w:val="007211FD"/>
    <w:rsid w:val="00723694"/>
    <w:rsid w:val="00724825"/>
    <w:rsid w:val="00725A0E"/>
    <w:rsid w:val="00733B9A"/>
    <w:rsid w:val="00745A61"/>
    <w:rsid w:val="0075557A"/>
    <w:rsid w:val="00756CED"/>
    <w:rsid w:val="0076060E"/>
    <w:rsid w:val="00760B9C"/>
    <w:rsid w:val="00760CC7"/>
    <w:rsid w:val="00761323"/>
    <w:rsid w:val="0076144D"/>
    <w:rsid w:val="007647BE"/>
    <w:rsid w:val="0076643B"/>
    <w:rsid w:val="0076671F"/>
    <w:rsid w:val="00772F53"/>
    <w:rsid w:val="00774B5B"/>
    <w:rsid w:val="007825D4"/>
    <w:rsid w:val="007839CB"/>
    <w:rsid w:val="00785275"/>
    <w:rsid w:val="00787F39"/>
    <w:rsid w:val="00790AA7"/>
    <w:rsid w:val="00793A0C"/>
    <w:rsid w:val="00797960"/>
    <w:rsid w:val="007B3B09"/>
    <w:rsid w:val="007B42BA"/>
    <w:rsid w:val="007C05B7"/>
    <w:rsid w:val="007C0F56"/>
    <w:rsid w:val="007C2304"/>
    <w:rsid w:val="007C2358"/>
    <w:rsid w:val="007C2F92"/>
    <w:rsid w:val="007C6580"/>
    <w:rsid w:val="007E3114"/>
    <w:rsid w:val="007E74B3"/>
    <w:rsid w:val="007F471B"/>
    <w:rsid w:val="00803A9F"/>
    <w:rsid w:val="00827D5C"/>
    <w:rsid w:val="00831671"/>
    <w:rsid w:val="00836A0D"/>
    <w:rsid w:val="00841196"/>
    <w:rsid w:val="00842295"/>
    <w:rsid w:val="00845383"/>
    <w:rsid w:val="008544D8"/>
    <w:rsid w:val="00856206"/>
    <w:rsid w:val="00856F15"/>
    <w:rsid w:val="00867CED"/>
    <w:rsid w:val="00870E3A"/>
    <w:rsid w:val="00877192"/>
    <w:rsid w:val="00887EB8"/>
    <w:rsid w:val="008902AA"/>
    <w:rsid w:val="00893CB1"/>
    <w:rsid w:val="008B25C5"/>
    <w:rsid w:val="008B731C"/>
    <w:rsid w:val="008C1435"/>
    <w:rsid w:val="008C1E5F"/>
    <w:rsid w:val="008D2520"/>
    <w:rsid w:val="008D32C3"/>
    <w:rsid w:val="008E3722"/>
    <w:rsid w:val="008E3810"/>
    <w:rsid w:val="008E5578"/>
    <w:rsid w:val="00903EC4"/>
    <w:rsid w:val="0090718F"/>
    <w:rsid w:val="009140E0"/>
    <w:rsid w:val="009173BC"/>
    <w:rsid w:val="00917539"/>
    <w:rsid w:val="00922833"/>
    <w:rsid w:val="00934625"/>
    <w:rsid w:val="0094588E"/>
    <w:rsid w:val="00947FE9"/>
    <w:rsid w:val="00950DA7"/>
    <w:rsid w:val="00953810"/>
    <w:rsid w:val="00956221"/>
    <w:rsid w:val="00956803"/>
    <w:rsid w:val="00982A4C"/>
    <w:rsid w:val="00983689"/>
    <w:rsid w:val="00995DF8"/>
    <w:rsid w:val="009A125B"/>
    <w:rsid w:val="009A2856"/>
    <w:rsid w:val="009B593F"/>
    <w:rsid w:val="009C0D10"/>
    <w:rsid w:val="009C4F59"/>
    <w:rsid w:val="009C6548"/>
    <w:rsid w:val="009E189C"/>
    <w:rsid w:val="009E2A85"/>
    <w:rsid w:val="009E45BC"/>
    <w:rsid w:val="009E4B38"/>
    <w:rsid w:val="00A0263A"/>
    <w:rsid w:val="00A264FD"/>
    <w:rsid w:val="00A51EF3"/>
    <w:rsid w:val="00A6391B"/>
    <w:rsid w:val="00A6523B"/>
    <w:rsid w:val="00A67C7D"/>
    <w:rsid w:val="00A91AAB"/>
    <w:rsid w:val="00A92742"/>
    <w:rsid w:val="00A94744"/>
    <w:rsid w:val="00A95F40"/>
    <w:rsid w:val="00AA7A0B"/>
    <w:rsid w:val="00AB2B68"/>
    <w:rsid w:val="00AB534F"/>
    <w:rsid w:val="00AD7262"/>
    <w:rsid w:val="00AE721A"/>
    <w:rsid w:val="00AF0B5D"/>
    <w:rsid w:val="00AF3D5C"/>
    <w:rsid w:val="00B024AB"/>
    <w:rsid w:val="00B044B1"/>
    <w:rsid w:val="00B04D0B"/>
    <w:rsid w:val="00B06105"/>
    <w:rsid w:val="00B17571"/>
    <w:rsid w:val="00B22416"/>
    <w:rsid w:val="00B24C90"/>
    <w:rsid w:val="00B349DB"/>
    <w:rsid w:val="00B34D91"/>
    <w:rsid w:val="00B40C93"/>
    <w:rsid w:val="00B52A95"/>
    <w:rsid w:val="00B55780"/>
    <w:rsid w:val="00B602D6"/>
    <w:rsid w:val="00B73013"/>
    <w:rsid w:val="00B838D3"/>
    <w:rsid w:val="00B863B7"/>
    <w:rsid w:val="00B966D2"/>
    <w:rsid w:val="00B97F3A"/>
    <w:rsid w:val="00BA2C30"/>
    <w:rsid w:val="00BA7990"/>
    <w:rsid w:val="00BB284D"/>
    <w:rsid w:val="00BB4709"/>
    <w:rsid w:val="00BB4DCD"/>
    <w:rsid w:val="00BB75F8"/>
    <w:rsid w:val="00BD5C1B"/>
    <w:rsid w:val="00BE1DDA"/>
    <w:rsid w:val="00BE5A91"/>
    <w:rsid w:val="00BE5EFD"/>
    <w:rsid w:val="00BE6887"/>
    <w:rsid w:val="00BE72EA"/>
    <w:rsid w:val="00BF6B82"/>
    <w:rsid w:val="00BF7789"/>
    <w:rsid w:val="00C05D19"/>
    <w:rsid w:val="00C10A8A"/>
    <w:rsid w:val="00C23044"/>
    <w:rsid w:val="00C318E4"/>
    <w:rsid w:val="00C32C36"/>
    <w:rsid w:val="00C43806"/>
    <w:rsid w:val="00C46C09"/>
    <w:rsid w:val="00C4720D"/>
    <w:rsid w:val="00C514D5"/>
    <w:rsid w:val="00C54F14"/>
    <w:rsid w:val="00C55AF3"/>
    <w:rsid w:val="00C56D03"/>
    <w:rsid w:val="00C570AB"/>
    <w:rsid w:val="00C64F09"/>
    <w:rsid w:val="00C71D73"/>
    <w:rsid w:val="00C83D4A"/>
    <w:rsid w:val="00C93AF5"/>
    <w:rsid w:val="00CA3BDD"/>
    <w:rsid w:val="00CA445F"/>
    <w:rsid w:val="00CB0041"/>
    <w:rsid w:val="00CB4265"/>
    <w:rsid w:val="00CB4E9D"/>
    <w:rsid w:val="00CB5750"/>
    <w:rsid w:val="00CC04AE"/>
    <w:rsid w:val="00CC4050"/>
    <w:rsid w:val="00CC6317"/>
    <w:rsid w:val="00CD012C"/>
    <w:rsid w:val="00CD2187"/>
    <w:rsid w:val="00CD2E1C"/>
    <w:rsid w:val="00CE16F1"/>
    <w:rsid w:val="00CE3E13"/>
    <w:rsid w:val="00CE6F1D"/>
    <w:rsid w:val="00CE7398"/>
    <w:rsid w:val="00CE7A6F"/>
    <w:rsid w:val="00CF7ED4"/>
    <w:rsid w:val="00D013D2"/>
    <w:rsid w:val="00D02985"/>
    <w:rsid w:val="00D07EAB"/>
    <w:rsid w:val="00D11313"/>
    <w:rsid w:val="00D15F2D"/>
    <w:rsid w:val="00D27964"/>
    <w:rsid w:val="00D50776"/>
    <w:rsid w:val="00D556C4"/>
    <w:rsid w:val="00D6795A"/>
    <w:rsid w:val="00D7690D"/>
    <w:rsid w:val="00D77ED2"/>
    <w:rsid w:val="00D814C0"/>
    <w:rsid w:val="00D8449F"/>
    <w:rsid w:val="00D96BF5"/>
    <w:rsid w:val="00DA191C"/>
    <w:rsid w:val="00DA6283"/>
    <w:rsid w:val="00DA6790"/>
    <w:rsid w:val="00DB02F5"/>
    <w:rsid w:val="00DB6FA9"/>
    <w:rsid w:val="00DC1D9E"/>
    <w:rsid w:val="00DC6333"/>
    <w:rsid w:val="00DD2CF9"/>
    <w:rsid w:val="00DD531A"/>
    <w:rsid w:val="00DE0317"/>
    <w:rsid w:val="00DE7C3D"/>
    <w:rsid w:val="00DF1E6D"/>
    <w:rsid w:val="00DF5B1D"/>
    <w:rsid w:val="00E00F6E"/>
    <w:rsid w:val="00E016D9"/>
    <w:rsid w:val="00E030EF"/>
    <w:rsid w:val="00E04266"/>
    <w:rsid w:val="00E04282"/>
    <w:rsid w:val="00E2070E"/>
    <w:rsid w:val="00E212BB"/>
    <w:rsid w:val="00E22CC7"/>
    <w:rsid w:val="00E2551F"/>
    <w:rsid w:val="00E2656D"/>
    <w:rsid w:val="00E279C3"/>
    <w:rsid w:val="00E31271"/>
    <w:rsid w:val="00E32A45"/>
    <w:rsid w:val="00E36B0D"/>
    <w:rsid w:val="00E41085"/>
    <w:rsid w:val="00E541AF"/>
    <w:rsid w:val="00E6109C"/>
    <w:rsid w:val="00E64AD3"/>
    <w:rsid w:val="00E717DE"/>
    <w:rsid w:val="00E722C0"/>
    <w:rsid w:val="00E72A6F"/>
    <w:rsid w:val="00E8059D"/>
    <w:rsid w:val="00E814CB"/>
    <w:rsid w:val="00E92B02"/>
    <w:rsid w:val="00E94B07"/>
    <w:rsid w:val="00EA272B"/>
    <w:rsid w:val="00EA4364"/>
    <w:rsid w:val="00EA6294"/>
    <w:rsid w:val="00EB1652"/>
    <w:rsid w:val="00EE678C"/>
    <w:rsid w:val="00EE75F3"/>
    <w:rsid w:val="00F01191"/>
    <w:rsid w:val="00F10CAA"/>
    <w:rsid w:val="00F11485"/>
    <w:rsid w:val="00F12323"/>
    <w:rsid w:val="00F12914"/>
    <w:rsid w:val="00F3682C"/>
    <w:rsid w:val="00F371A7"/>
    <w:rsid w:val="00F4655D"/>
    <w:rsid w:val="00F529E0"/>
    <w:rsid w:val="00F5635B"/>
    <w:rsid w:val="00F564AA"/>
    <w:rsid w:val="00F56869"/>
    <w:rsid w:val="00F82C73"/>
    <w:rsid w:val="00FB149F"/>
    <w:rsid w:val="00FB2411"/>
    <w:rsid w:val="00FB32C7"/>
    <w:rsid w:val="00FB77BB"/>
    <w:rsid w:val="00FC51DD"/>
    <w:rsid w:val="00FD18DB"/>
    <w:rsid w:val="00FD6669"/>
    <w:rsid w:val="00FF54F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9093F"/>
  <w15:docId w15:val="{88B11109-1FE4-4E32-A389-93677C53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6B"/>
    <w:pPr>
      <w:spacing w:after="120" w:line="276" w:lineRule="auto"/>
    </w:pPr>
    <w:rPr>
      <w:color w:val="1D1C1C"/>
    </w:rPr>
  </w:style>
  <w:style w:type="paragraph" w:styleId="Heading1">
    <w:name w:val="heading 1"/>
    <w:basedOn w:val="Normal"/>
    <w:next w:val="Normal"/>
    <w:link w:val="Heading1Char"/>
    <w:uiPriority w:val="9"/>
    <w:qFormat/>
    <w:rsid w:val="007647BE"/>
    <w:pPr>
      <w:keepNext/>
      <w:keepLines/>
      <w:numPr>
        <w:numId w:val="30"/>
      </w:numPr>
      <w:spacing w:before="240" w:line="257" w:lineRule="auto"/>
      <w:outlineLvl w:val="0"/>
    </w:pPr>
    <w:rPr>
      <w:rFonts w:asciiTheme="majorHAnsi" w:eastAsiaTheme="majorEastAsia" w:hAnsiTheme="majorHAnsi" w:cstheme="majorBidi"/>
      <w:b/>
      <w:color w:val="173845"/>
      <w:sz w:val="24"/>
      <w:szCs w:val="24"/>
    </w:rPr>
  </w:style>
  <w:style w:type="paragraph" w:styleId="Heading2">
    <w:name w:val="heading 2"/>
    <w:basedOn w:val="ListParagraph"/>
    <w:next w:val="Normal"/>
    <w:link w:val="Heading2Char"/>
    <w:unhideWhenUsed/>
    <w:qFormat/>
    <w:rsid w:val="00856F15"/>
    <w:pPr>
      <w:keepNext/>
      <w:numPr>
        <w:ilvl w:val="1"/>
        <w:numId w:val="30"/>
      </w:numPr>
      <w:tabs>
        <w:tab w:val="left" w:pos="2834"/>
        <w:tab w:val="left" w:pos="5102"/>
        <w:tab w:val="left" w:pos="6803"/>
      </w:tabs>
      <w:spacing w:before="240" w:after="120" w:line="257" w:lineRule="auto"/>
      <w:outlineLvl w:val="1"/>
    </w:pPr>
    <w:rPr>
      <w:rFonts w:ascii="Arial" w:eastAsia="Times New Roman" w:hAnsi="Arial" w:cs="Times New Roman"/>
      <w:b/>
      <w:color w:val="32819F"/>
    </w:rPr>
  </w:style>
  <w:style w:type="paragraph" w:styleId="Heading3">
    <w:name w:val="heading 3"/>
    <w:basedOn w:val="Normal"/>
    <w:next w:val="Normal"/>
    <w:link w:val="Heading3Char"/>
    <w:uiPriority w:val="9"/>
    <w:unhideWhenUsed/>
    <w:qFormat/>
    <w:rsid w:val="00856F15"/>
    <w:pPr>
      <w:keepNext/>
      <w:keepLines/>
      <w:numPr>
        <w:ilvl w:val="2"/>
        <w:numId w:val="30"/>
      </w:numPr>
      <w:spacing w:line="259" w:lineRule="auto"/>
      <w:outlineLvl w:val="2"/>
    </w:pPr>
    <w:rPr>
      <w:rFonts w:asciiTheme="majorHAnsi" w:eastAsiaTheme="majorEastAsia" w:hAnsiTheme="majorHAnsi" w:cstheme="majorBidi"/>
      <w:b/>
      <w:color w:val="25586D"/>
    </w:rPr>
  </w:style>
  <w:style w:type="paragraph" w:styleId="Heading4">
    <w:name w:val="heading 4"/>
    <w:basedOn w:val="Normal"/>
    <w:next w:val="Normal"/>
    <w:link w:val="Heading4Char"/>
    <w:uiPriority w:val="9"/>
    <w:unhideWhenUsed/>
    <w:qFormat/>
    <w:rsid w:val="00856F15"/>
    <w:pPr>
      <w:keepNext/>
      <w:keepLines/>
      <w:numPr>
        <w:ilvl w:val="3"/>
        <w:numId w:val="30"/>
      </w:numPr>
      <w:spacing w:before="40" w:after="0" w:line="259" w:lineRule="auto"/>
      <w:outlineLvl w:val="3"/>
    </w:pPr>
    <w:rPr>
      <w:rFonts w:asciiTheme="majorHAnsi" w:eastAsiaTheme="majorEastAsia" w:hAnsiTheme="majorHAnsi" w:cstheme="majorBidi"/>
      <w:i/>
      <w:iCs/>
      <w:color w:val="173845" w:themeColor="text2"/>
      <w:szCs w:val="20"/>
    </w:rPr>
  </w:style>
  <w:style w:type="paragraph" w:styleId="Heading5">
    <w:name w:val="heading 5"/>
    <w:basedOn w:val="Normal"/>
    <w:next w:val="Normal"/>
    <w:link w:val="Heading5Char"/>
    <w:uiPriority w:val="9"/>
    <w:unhideWhenUsed/>
    <w:qFormat/>
    <w:rsid w:val="00893CB1"/>
    <w:pPr>
      <w:keepNext/>
      <w:keepLines/>
      <w:numPr>
        <w:ilvl w:val="4"/>
        <w:numId w:val="30"/>
      </w:numPr>
      <w:spacing w:before="40" w:after="0"/>
      <w:outlineLvl w:val="4"/>
    </w:pPr>
    <w:rPr>
      <w:rFonts w:asciiTheme="majorHAnsi" w:eastAsiaTheme="majorEastAsia" w:hAnsiTheme="majorHAnsi" w:cstheme="majorBidi"/>
      <w:color w:val="256076" w:themeColor="accent1" w:themeShade="BF"/>
    </w:rPr>
  </w:style>
  <w:style w:type="paragraph" w:styleId="Heading6">
    <w:name w:val="heading 6"/>
    <w:basedOn w:val="Normal"/>
    <w:next w:val="Normal"/>
    <w:link w:val="Heading6Char"/>
    <w:uiPriority w:val="9"/>
    <w:semiHidden/>
    <w:unhideWhenUsed/>
    <w:qFormat/>
    <w:rsid w:val="00893CB1"/>
    <w:pPr>
      <w:keepNext/>
      <w:keepLines/>
      <w:numPr>
        <w:ilvl w:val="5"/>
        <w:numId w:val="30"/>
      </w:numPr>
      <w:spacing w:before="40" w:after="0"/>
      <w:outlineLvl w:val="5"/>
    </w:pPr>
    <w:rPr>
      <w:rFonts w:asciiTheme="majorHAnsi" w:eastAsiaTheme="majorEastAsia" w:hAnsiTheme="majorHAnsi" w:cstheme="majorBidi"/>
      <w:color w:val="193F4F" w:themeColor="accent1" w:themeShade="7F"/>
    </w:rPr>
  </w:style>
  <w:style w:type="paragraph" w:styleId="Heading7">
    <w:name w:val="heading 7"/>
    <w:basedOn w:val="Normal"/>
    <w:next w:val="Normal"/>
    <w:link w:val="Heading7Char"/>
    <w:uiPriority w:val="9"/>
    <w:semiHidden/>
    <w:unhideWhenUsed/>
    <w:qFormat/>
    <w:rsid w:val="00893CB1"/>
    <w:pPr>
      <w:keepNext/>
      <w:keepLines/>
      <w:numPr>
        <w:ilvl w:val="6"/>
        <w:numId w:val="30"/>
      </w:numPr>
      <w:spacing w:before="40" w:after="0"/>
      <w:outlineLvl w:val="6"/>
    </w:pPr>
    <w:rPr>
      <w:rFonts w:asciiTheme="majorHAnsi" w:eastAsiaTheme="majorEastAsia" w:hAnsiTheme="majorHAnsi" w:cstheme="majorBidi"/>
      <w:i/>
      <w:iCs/>
      <w:color w:val="193F4F" w:themeColor="accent1" w:themeShade="7F"/>
    </w:rPr>
  </w:style>
  <w:style w:type="paragraph" w:styleId="Heading8">
    <w:name w:val="heading 8"/>
    <w:basedOn w:val="Normal"/>
    <w:next w:val="Normal"/>
    <w:link w:val="Heading8Char"/>
    <w:uiPriority w:val="9"/>
    <w:semiHidden/>
    <w:unhideWhenUsed/>
    <w:qFormat/>
    <w:rsid w:val="00893CB1"/>
    <w:pPr>
      <w:keepNext/>
      <w:keepLines/>
      <w:numPr>
        <w:ilvl w:val="7"/>
        <w:numId w:val="30"/>
      </w:numPr>
      <w:spacing w:before="40" w:after="0"/>
      <w:outlineLvl w:val="7"/>
    </w:pPr>
    <w:rPr>
      <w:rFonts w:asciiTheme="majorHAnsi" w:eastAsiaTheme="majorEastAsia" w:hAnsiTheme="majorHAnsi" w:cstheme="majorBidi"/>
      <w:color w:val="595555" w:themeColor="text1" w:themeTint="D8"/>
      <w:sz w:val="21"/>
      <w:szCs w:val="21"/>
    </w:rPr>
  </w:style>
  <w:style w:type="paragraph" w:styleId="Heading9">
    <w:name w:val="heading 9"/>
    <w:basedOn w:val="Normal"/>
    <w:next w:val="Normal"/>
    <w:link w:val="Heading9Char"/>
    <w:uiPriority w:val="9"/>
    <w:semiHidden/>
    <w:unhideWhenUsed/>
    <w:qFormat/>
    <w:rsid w:val="00893CB1"/>
    <w:pPr>
      <w:keepNext/>
      <w:keepLines/>
      <w:numPr>
        <w:ilvl w:val="8"/>
        <w:numId w:val="30"/>
      </w:numPr>
      <w:spacing w:before="40" w:after="0"/>
      <w:outlineLvl w:val="8"/>
    </w:pPr>
    <w:rPr>
      <w:rFonts w:asciiTheme="majorHAnsi" w:eastAsiaTheme="majorEastAsia" w:hAnsiTheme="majorHAnsi" w:cstheme="majorBidi"/>
      <w:i/>
      <w:iCs/>
      <w:color w:val="595555"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3B3838" w:themeColor="text1"/>
    </w:rPr>
  </w:style>
  <w:style w:type="character" w:customStyle="1" w:styleId="HeaderChar">
    <w:name w:val="Header Char"/>
    <w:basedOn w:val="DefaultParagraphFont"/>
    <w:link w:val="Header"/>
    <w:uiPriority w:val="99"/>
    <w:rsid w:val="00BE5A91"/>
    <w:rPr>
      <w:color w:val="3B3838"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3B3838" w:themeColor="text1"/>
    </w:rPr>
  </w:style>
  <w:style w:type="character" w:customStyle="1" w:styleId="FooterChar">
    <w:name w:val="Footer Char"/>
    <w:basedOn w:val="DefaultParagraphFont"/>
    <w:link w:val="Footer"/>
    <w:uiPriority w:val="99"/>
    <w:rsid w:val="00076DBE"/>
    <w:rPr>
      <w:color w:val="3B3838"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647BE"/>
    <w:pPr>
      <w:spacing w:after="0" w:line="240" w:lineRule="auto"/>
    </w:pPr>
    <w:rPr>
      <w:rFonts w:eastAsiaTheme="minorEastAsia"/>
      <w:color w:val="3B3838" w:themeColor="text1"/>
      <w:sz w:val="20"/>
      <w:lang w:val="en-US"/>
    </w:rPr>
  </w:style>
  <w:style w:type="character" w:customStyle="1" w:styleId="NoSpacingChar">
    <w:name w:val="No Spacing Char"/>
    <w:basedOn w:val="DefaultParagraphFont"/>
    <w:link w:val="NoSpacing"/>
    <w:uiPriority w:val="1"/>
    <w:rsid w:val="007647BE"/>
    <w:rPr>
      <w:rFonts w:eastAsiaTheme="minorEastAsia"/>
      <w:color w:val="3B3838" w:themeColor="text1"/>
      <w:sz w:val="20"/>
      <w:lang w:val="en-US"/>
    </w:rPr>
  </w:style>
  <w:style w:type="character" w:customStyle="1" w:styleId="Heading1Char">
    <w:name w:val="Heading 1 Char"/>
    <w:basedOn w:val="DefaultParagraphFont"/>
    <w:link w:val="Heading1"/>
    <w:uiPriority w:val="9"/>
    <w:rsid w:val="007647BE"/>
    <w:rPr>
      <w:rFonts w:asciiTheme="majorHAnsi" w:eastAsiaTheme="majorEastAsia" w:hAnsiTheme="majorHAnsi" w:cstheme="majorBidi"/>
      <w:b/>
      <w:color w:val="173845"/>
      <w:sz w:val="24"/>
      <w:szCs w:val="24"/>
    </w:rPr>
  </w:style>
  <w:style w:type="character" w:styleId="BookTitle">
    <w:name w:val="Book Title"/>
    <w:basedOn w:val="DefaultParagraphFont"/>
    <w:uiPriority w:val="33"/>
    <w:rsid w:val="0053505C"/>
    <w:rPr>
      <w:b/>
      <w:bCs/>
      <w:i/>
      <w:iCs/>
      <w:spacing w:val="5"/>
    </w:rPr>
  </w:style>
  <w:style w:type="character" w:customStyle="1" w:styleId="Heading2Char">
    <w:name w:val="Heading 2 Char"/>
    <w:basedOn w:val="DefaultParagraphFont"/>
    <w:link w:val="Heading2"/>
    <w:rsid w:val="00856F15"/>
    <w:rPr>
      <w:rFonts w:ascii="Arial" w:eastAsia="Times New Roman" w:hAnsi="Arial" w:cs="Times New Roman"/>
      <w:b/>
      <w:color w:val="32819F"/>
    </w:rPr>
  </w:style>
  <w:style w:type="paragraph" w:styleId="Title">
    <w:name w:val="Title"/>
    <w:basedOn w:val="Normal"/>
    <w:next w:val="Normal"/>
    <w:link w:val="TitleChar"/>
    <w:uiPriority w:val="10"/>
    <w:rsid w:val="00076DBE"/>
    <w:pPr>
      <w:spacing w:after="0" w:line="240" w:lineRule="auto"/>
      <w:contextualSpacing/>
    </w:pPr>
    <w:rPr>
      <w:rFonts w:asciiTheme="majorHAnsi" w:eastAsiaTheme="majorEastAsia" w:hAnsiTheme="majorHAnsi" w:cstheme="majorBidi"/>
      <w:b/>
      <w:color w:val="173845"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173845" w:themeColor="text2"/>
      <w:spacing w:val="-10"/>
      <w:kern w:val="28"/>
      <w:sz w:val="40"/>
      <w:szCs w:val="56"/>
    </w:rPr>
  </w:style>
  <w:style w:type="paragraph" w:styleId="ListParagraph">
    <w:name w:val="List Paragraph"/>
    <w:basedOn w:val="Normal"/>
    <w:link w:val="ListParagraphChar"/>
    <w:uiPriority w:val="34"/>
    <w:rsid w:val="007211FD"/>
    <w:pPr>
      <w:numPr>
        <w:numId w:val="12"/>
      </w:numPr>
      <w:spacing w:before="40" w:after="40"/>
      <w:ind w:left="924" w:hanging="357"/>
    </w:pPr>
  </w:style>
  <w:style w:type="paragraph" w:customStyle="1" w:styleId="SubBullet">
    <w:name w:val="Sub Bullet"/>
    <w:basedOn w:val="ListParagraph"/>
    <w:autoRedefine/>
    <w:qFormat/>
    <w:rsid w:val="003E416B"/>
    <w:pPr>
      <w:numPr>
        <w:numId w:val="14"/>
      </w:numPr>
      <w:spacing w:before="0" w:after="120"/>
      <w:contextualSpacing/>
    </w:pPr>
    <w:rPr>
      <w:szCs w:val="20"/>
    </w:r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173845" w:themeColor="text2"/>
          <w:left w:val="nil"/>
          <w:bottom w:val="single" w:sz="8" w:space="0" w:color="173845"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0563C1" w:themeColor="hyperlink"/>
      <w:u w:val="single"/>
    </w:rPr>
  </w:style>
  <w:style w:type="paragraph" w:styleId="TOCHeading">
    <w:name w:val="TOC Heading"/>
    <w:basedOn w:val="Heading1"/>
    <w:next w:val="Normal"/>
    <w:uiPriority w:val="39"/>
    <w:unhideWhenUsed/>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3B3838"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3B3838" w:themeColor="text1"/>
    </w:rPr>
  </w:style>
  <w:style w:type="character" w:customStyle="1" w:styleId="Heading3Char">
    <w:name w:val="Heading 3 Char"/>
    <w:basedOn w:val="DefaultParagraphFont"/>
    <w:link w:val="Heading3"/>
    <w:uiPriority w:val="9"/>
    <w:rsid w:val="00856F15"/>
    <w:rPr>
      <w:rFonts w:asciiTheme="majorHAnsi" w:eastAsiaTheme="majorEastAsia" w:hAnsiTheme="majorHAnsi" w:cstheme="majorBidi"/>
      <w:b/>
      <w:color w:val="25586D"/>
    </w:rPr>
  </w:style>
  <w:style w:type="paragraph" w:customStyle="1" w:styleId="AlphaBullet">
    <w:name w:val="Alpha Bullet"/>
    <w:basedOn w:val="Normal"/>
    <w:qFormat/>
    <w:rsid w:val="001A090A"/>
    <w:pPr>
      <w:numPr>
        <w:numId w:val="17"/>
      </w:numPr>
      <w:ind w:left="360"/>
      <w:contextualSpacing/>
    </w:pPr>
    <w:rPr>
      <w:color w:val="3B3838" w:themeColor="text1"/>
    </w:rPr>
  </w:style>
  <w:style w:type="paragraph" w:customStyle="1" w:styleId="NumberList">
    <w:name w:val="Number List"/>
    <w:basedOn w:val="AlphaBullet"/>
    <w:qFormat/>
    <w:rsid w:val="001A090A"/>
    <w:pPr>
      <w:numPr>
        <w:numId w:val="18"/>
      </w:numPr>
      <w:ind w:left="360"/>
    </w:pPr>
  </w:style>
  <w:style w:type="character" w:styleId="Strong">
    <w:name w:val="Strong"/>
    <w:basedOn w:val="DefaultParagraphFont"/>
    <w:uiPriority w:val="22"/>
    <w:rsid w:val="00076DBE"/>
    <w:rPr>
      <w:b/>
      <w:bCs/>
      <w:color w:val="3B3838"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3B3838"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semiHidden/>
    <w:unhideWhenUsed/>
    <w:rsid w:val="00D07EAB"/>
    <w:pPr>
      <w:spacing w:line="240" w:lineRule="auto"/>
    </w:pPr>
    <w:rPr>
      <w:szCs w:val="20"/>
    </w:rPr>
  </w:style>
  <w:style w:type="character" w:customStyle="1" w:styleId="CommentTextChar">
    <w:name w:val="Comment Text Char"/>
    <w:basedOn w:val="DefaultParagraphFont"/>
    <w:link w:val="CommentText"/>
    <w:uiPriority w:val="99"/>
    <w:semiHidden/>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autoRedefine/>
    <w:qFormat/>
    <w:rsid w:val="003E416B"/>
    <w:pPr>
      <w:numPr>
        <w:numId w:val="28"/>
      </w:numPr>
      <w:spacing w:before="120"/>
      <w:ind w:left="357" w:hanging="357"/>
    </w:pPr>
  </w:style>
  <w:style w:type="paragraph" w:customStyle="1" w:styleId="Subsubbullet">
    <w:name w:val="Sub sub bullet"/>
    <w:basedOn w:val="SubBullet"/>
    <w:qFormat/>
    <w:rsid w:val="007647BE"/>
    <w:pPr>
      <w:numPr>
        <w:numId w:val="29"/>
      </w:numPr>
      <w:ind w:left="1080"/>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856F15"/>
    <w:rPr>
      <w:rFonts w:asciiTheme="majorHAnsi" w:eastAsiaTheme="majorEastAsia" w:hAnsiTheme="majorHAnsi" w:cstheme="majorBidi"/>
      <w:i/>
      <w:iCs/>
      <w:color w:val="173845" w:themeColor="text2"/>
      <w:sz w:val="20"/>
      <w:szCs w:val="20"/>
    </w:rPr>
  </w:style>
  <w:style w:type="paragraph" w:styleId="Subtitle">
    <w:name w:val="Subtitle"/>
    <w:basedOn w:val="Normal"/>
    <w:next w:val="Normal"/>
    <w:link w:val="SubtitleChar"/>
    <w:uiPriority w:val="11"/>
    <w:rsid w:val="00076DBE"/>
    <w:pPr>
      <w:numPr>
        <w:ilvl w:val="1"/>
      </w:numPr>
      <w:spacing w:after="160"/>
    </w:pPr>
    <w:rPr>
      <w:rFonts w:eastAsiaTheme="minorEastAsia"/>
      <w:color w:val="3B3838" w:themeColor="text1"/>
      <w:spacing w:val="15"/>
    </w:rPr>
  </w:style>
  <w:style w:type="character" w:customStyle="1" w:styleId="SubtitleChar">
    <w:name w:val="Subtitle Char"/>
    <w:basedOn w:val="DefaultParagraphFont"/>
    <w:link w:val="Subtitle"/>
    <w:uiPriority w:val="11"/>
    <w:rsid w:val="00076DBE"/>
    <w:rPr>
      <w:rFonts w:eastAsiaTheme="minorEastAsia"/>
      <w:color w:val="3B3838" w:themeColor="text1"/>
      <w:spacing w:val="15"/>
    </w:rPr>
  </w:style>
  <w:style w:type="character" w:styleId="SubtleEmphasis">
    <w:name w:val="Subtle Emphasis"/>
    <w:basedOn w:val="DefaultParagraphFont"/>
    <w:uiPriority w:val="19"/>
    <w:rsid w:val="00076DBE"/>
    <w:rPr>
      <w:i/>
      <w:iCs/>
      <w:color w:val="3B3838" w:themeColor="text1"/>
    </w:rPr>
  </w:style>
  <w:style w:type="character" w:styleId="Emphasis">
    <w:name w:val="Emphasis"/>
    <w:basedOn w:val="DefaultParagraphFont"/>
    <w:uiPriority w:val="20"/>
    <w:rsid w:val="007647BE"/>
    <w:rPr>
      <w:i/>
      <w:iCs/>
      <w:color w:val="3B3838" w:themeColor="text1"/>
      <w:sz w:val="20"/>
    </w:rPr>
  </w:style>
  <w:style w:type="paragraph" w:styleId="Quote">
    <w:name w:val="Quote"/>
    <w:basedOn w:val="Normal"/>
    <w:next w:val="Normal"/>
    <w:link w:val="QuoteChar"/>
    <w:uiPriority w:val="29"/>
    <w:rsid w:val="00076DBE"/>
    <w:pPr>
      <w:spacing w:before="200" w:after="160"/>
      <w:ind w:left="864" w:right="864"/>
      <w:jc w:val="center"/>
    </w:pPr>
    <w:rPr>
      <w:i/>
      <w:iCs/>
      <w:color w:val="3B3838" w:themeColor="text1"/>
    </w:rPr>
  </w:style>
  <w:style w:type="character" w:customStyle="1" w:styleId="QuoteChar">
    <w:name w:val="Quote Char"/>
    <w:basedOn w:val="DefaultParagraphFont"/>
    <w:link w:val="Quote"/>
    <w:uiPriority w:val="29"/>
    <w:rsid w:val="00076DBE"/>
    <w:rPr>
      <w:i/>
      <w:iCs/>
      <w:color w:val="3B3838" w:themeColor="text1"/>
      <w:sz w:val="20"/>
    </w:rPr>
  </w:style>
  <w:style w:type="paragraph" w:styleId="IntenseQuote">
    <w:name w:val="Intense Quote"/>
    <w:basedOn w:val="Normal"/>
    <w:next w:val="Normal"/>
    <w:link w:val="IntenseQuoteChar"/>
    <w:uiPriority w:val="30"/>
    <w:rsid w:val="00076DBE"/>
    <w:pPr>
      <w:pBdr>
        <w:top w:val="single" w:sz="4" w:space="10" w:color="32819F" w:themeColor="accent1"/>
        <w:bottom w:val="single" w:sz="4" w:space="10" w:color="32819F" w:themeColor="accent1"/>
      </w:pBdr>
      <w:spacing w:before="360" w:after="360"/>
      <w:ind w:left="864" w:right="864"/>
      <w:jc w:val="center"/>
    </w:pPr>
    <w:rPr>
      <w:i/>
      <w:iCs/>
      <w:color w:val="32819F" w:themeColor="accent1"/>
    </w:rPr>
  </w:style>
  <w:style w:type="character" w:customStyle="1" w:styleId="IntenseQuoteChar">
    <w:name w:val="Intense Quote Char"/>
    <w:basedOn w:val="DefaultParagraphFont"/>
    <w:link w:val="IntenseQuote"/>
    <w:uiPriority w:val="30"/>
    <w:rsid w:val="00076DBE"/>
    <w:rPr>
      <w:i/>
      <w:iCs/>
      <w:color w:val="32819F" w:themeColor="accent1"/>
      <w:sz w:val="20"/>
    </w:rPr>
  </w:style>
  <w:style w:type="character" w:styleId="IntenseReference">
    <w:name w:val="Intense Reference"/>
    <w:basedOn w:val="DefaultParagraphFont"/>
    <w:uiPriority w:val="32"/>
    <w:rsid w:val="00076DBE"/>
    <w:rPr>
      <w:b/>
      <w:bCs/>
      <w:smallCaps/>
      <w:color w:val="32819F" w:themeColor="accent1"/>
      <w:spacing w:val="5"/>
    </w:rPr>
  </w:style>
  <w:style w:type="character" w:customStyle="1" w:styleId="Heading5Char">
    <w:name w:val="Heading 5 Char"/>
    <w:basedOn w:val="DefaultParagraphFont"/>
    <w:link w:val="Heading5"/>
    <w:uiPriority w:val="9"/>
    <w:semiHidden/>
    <w:rsid w:val="00893CB1"/>
    <w:rPr>
      <w:rFonts w:asciiTheme="majorHAnsi" w:eastAsiaTheme="majorEastAsia" w:hAnsiTheme="majorHAnsi" w:cstheme="majorBidi"/>
      <w:color w:val="256076" w:themeColor="accent1" w:themeShade="BF"/>
      <w:sz w:val="20"/>
    </w:rPr>
  </w:style>
  <w:style w:type="character" w:customStyle="1" w:styleId="Heading6Char">
    <w:name w:val="Heading 6 Char"/>
    <w:basedOn w:val="DefaultParagraphFont"/>
    <w:link w:val="Heading6"/>
    <w:uiPriority w:val="9"/>
    <w:semiHidden/>
    <w:rsid w:val="00893CB1"/>
    <w:rPr>
      <w:rFonts w:asciiTheme="majorHAnsi" w:eastAsiaTheme="majorEastAsia" w:hAnsiTheme="majorHAnsi" w:cstheme="majorBidi"/>
      <w:color w:val="193F4F" w:themeColor="accent1" w:themeShade="7F"/>
      <w:sz w:val="20"/>
    </w:rPr>
  </w:style>
  <w:style w:type="character" w:customStyle="1" w:styleId="Heading7Char">
    <w:name w:val="Heading 7 Char"/>
    <w:basedOn w:val="DefaultParagraphFont"/>
    <w:link w:val="Heading7"/>
    <w:uiPriority w:val="9"/>
    <w:semiHidden/>
    <w:rsid w:val="00893CB1"/>
    <w:rPr>
      <w:rFonts w:asciiTheme="majorHAnsi" w:eastAsiaTheme="majorEastAsia" w:hAnsiTheme="majorHAnsi" w:cstheme="majorBidi"/>
      <w:i/>
      <w:iCs/>
      <w:color w:val="193F4F" w:themeColor="accent1" w:themeShade="7F"/>
      <w:sz w:val="20"/>
    </w:rPr>
  </w:style>
  <w:style w:type="character" w:customStyle="1" w:styleId="Heading8Char">
    <w:name w:val="Heading 8 Char"/>
    <w:basedOn w:val="DefaultParagraphFont"/>
    <w:link w:val="Heading8"/>
    <w:uiPriority w:val="9"/>
    <w:semiHidden/>
    <w:rsid w:val="00893CB1"/>
    <w:rPr>
      <w:rFonts w:asciiTheme="majorHAnsi" w:eastAsiaTheme="majorEastAsia" w:hAnsiTheme="majorHAnsi" w:cstheme="majorBidi"/>
      <w:color w:val="595555" w:themeColor="text1" w:themeTint="D8"/>
      <w:sz w:val="21"/>
      <w:szCs w:val="21"/>
    </w:rPr>
  </w:style>
  <w:style w:type="character" w:customStyle="1" w:styleId="Heading9Char">
    <w:name w:val="Heading 9 Char"/>
    <w:basedOn w:val="DefaultParagraphFont"/>
    <w:link w:val="Heading9"/>
    <w:uiPriority w:val="9"/>
    <w:semiHidden/>
    <w:rsid w:val="00893CB1"/>
    <w:rPr>
      <w:rFonts w:asciiTheme="majorHAnsi" w:eastAsiaTheme="majorEastAsia" w:hAnsiTheme="majorHAnsi" w:cstheme="majorBidi"/>
      <w:i/>
      <w:iCs/>
      <w:color w:val="595555" w:themeColor="text1" w:themeTint="D8"/>
      <w:sz w:val="21"/>
      <w:szCs w:val="21"/>
    </w:rPr>
  </w:style>
  <w:style w:type="paragraph" w:customStyle="1" w:styleId="Listnumber1">
    <w:name w:val="List number 1"/>
    <w:basedOn w:val="ListParagraph"/>
    <w:link w:val="Listnumber1Char"/>
    <w:autoRedefine/>
    <w:qFormat/>
    <w:rsid w:val="003E416B"/>
    <w:pPr>
      <w:numPr>
        <w:numId w:val="32"/>
      </w:numPr>
      <w:spacing w:before="0" w:after="120"/>
      <w:ind w:left="249" w:hanging="249"/>
      <w:contextualSpacing/>
    </w:pPr>
    <w:rPr>
      <w:szCs w:val="20"/>
    </w:rPr>
  </w:style>
  <w:style w:type="paragraph" w:customStyle="1" w:styleId="ListNumber21">
    <w:name w:val="List Number 21"/>
    <w:basedOn w:val="ListParagraph"/>
    <w:link w:val="Listnumber2Char"/>
    <w:autoRedefine/>
    <w:qFormat/>
    <w:rsid w:val="003E416B"/>
    <w:pPr>
      <w:numPr>
        <w:ilvl w:val="1"/>
        <w:numId w:val="32"/>
      </w:numPr>
      <w:spacing w:before="0" w:after="120"/>
      <w:ind w:left="448" w:hanging="448"/>
      <w:contextualSpacing/>
    </w:pPr>
    <w:rPr>
      <w:szCs w:val="20"/>
    </w:rPr>
  </w:style>
  <w:style w:type="character" w:customStyle="1" w:styleId="ListParagraphChar">
    <w:name w:val="List Paragraph Char"/>
    <w:basedOn w:val="DefaultParagraphFont"/>
    <w:link w:val="ListParagraph"/>
    <w:uiPriority w:val="34"/>
    <w:rsid w:val="00A6523B"/>
    <w:rPr>
      <w:color w:val="3B3838"/>
      <w:sz w:val="20"/>
    </w:rPr>
  </w:style>
  <w:style w:type="character" w:customStyle="1" w:styleId="Listnumber1Char">
    <w:name w:val="List number 1 Char"/>
    <w:basedOn w:val="ListParagraphChar"/>
    <w:link w:val="Listnumber1"/>
    <w:rsid w:val="003E416B"/>
    <w:rPr>
      <w:color w:val="1D1C1C"/>
      <w:sz w:val="20"/>
      <w:szCs w:val="20"/>
    </w:rPr>
  </w:style>
  <w:style w:type="paragraph" w:customStyle="1" w:styleId="ListNumber31">
    <w:name w:val="List Number 31"/>
    <w:basedOn w:val="ListParagraph"/>
    <w:link w:val="Listnumber3Char"/>
    <w:autoRedefine/>
    <w:qFormat/>
    <w:rsid w:val="003E416B"/>
    <w:pPr>
      <w:numPr>
        <w:ilvl w:val="2"/>
        <w:numId w:val="32"/>
      </w:numPr>
      <w:spacing w:before="0" w:after="120"/>
      <w:ind w:left="644" w:hanging="644"/>
      <w:contextualSpacing/>
    </w:pPr>
    <w:rPr>
      <w:szCs w:val="20"/>
    </w:rPr>
  </w:style>
  <w:style w:type="character" w:customStyle="1" w:styleId="Listnumber2Char">
    <w:name w:val="List number 2 Char"/>
    <w:basedOn w:val="ListParagraphChar"/>
    <w:link w:val="ListNumber21"/>
    <w:rsid w:val="003E416B"/>
    <w:rPr>
      <w:color w:val="1D1C1C"/>
      <w:sz w:val="20"/>
      <w:szCs w:val="20"/>
    </w:rPr>
  </w:style>
  <w:style w:type="paragraph" w:customStyle="1" w:styleId="ListNumber41">
    <w:name w:val="List Number 41"/>
    <w:basedOn w:val="ListParagraph"/>
    <w:link w:val="Listnumber4Char"/>
    <w:autoRedefine/>
    <w:qFormat/>
    <w:rsid w:val="003E416B"/>
    <w:pPr>
      <w:numPr>
        <w:ilvl w:val="3"/>
        <w:numId w:val="32"/>
      </w:numPr>
      <w:spacing w:before="0" w:after="120"/>
      <w:ind w:left="854" w:hanging="854"/>
      <w:contextualSpacing/>
    </w:pPr>
    <w:rPr>
      <w:szCs w:val="20"/>
    </w:rPr>
  </w:style>
  <w:style w:type="character" w:customStyle="1" w:styleId="Listnumber3Char">
    <w:name w:val="List number 3 Char"/>
    <w:basedOn w:val="ListParagraphChar"/>
    <w:link w:val="ListNumber31"/>
    <w:rsid w:val="003E416B"/>
    <w:rPr>
      <w:color w:val="1D1C1C"/>
      <w:sz w:val="20"/>
      <w:szCs w:val="20"/>
    </w:rPr>
  </w:style>
  <w:style w:type="character" w:customStyle="1" w:styleId="Listnumber4Char">
    <w:name w:val="List number 4 Char"/>
    <w:basedOn w:val="ListParagraphChar"/>
    <w:link w:val="ListNumber41"/>
    <w:rsid w:val="003E416B"/>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856F15"/>
    <w:pPr>
      <w:spacing w:after="0" w:line="240" w:lineRule="auto"/>
    </w:pPr>
    <w:tblPr>
      <w:tblStyleRowBandSize w:val="1"/>
      <w:tblStyleColBandSize w:val="1"/>
      <w:tblInd w:w="0" w:type="nil"/>
      <w:tblBorders>
        <w:top w:val="single" w:sz="4" w:space="0" w:color="32819F" w:themeColor="accent1"/>
        <w:left w:val="single" w:sz="4" w:space="0" w:color="32819F" w:themeColor="accent1"/>
        <w:bottom w:val="single" w:sz="4" w:space="0" w:color="32819F" w:themeColor="accent1"/>
        <w:right w:val="single" w:sz="4" w:space="0" w:color="32819F" w:themeColor="accent1"/>
      </w:tblBorders>
    </w:tblPr>
    <w:tblStylePr w:type="firstRow">
      <w:rPr>
        <w:b/>
        <w:bCs/>
        <w:color w:val="FFFFFF" w:themeColor="background1"/>
      </w:rPr>
      <w:tblPr/>
      <w:tcPr>
        <w:shd w:val="clear" w:color="auto" w:fill="32819F" w:themeFill="accent1"/>
      </w:tcPr>
    </w:tblStylePr>
    <w:tblStylePr w:type="lastRow">
      <w:rPr>
        <w:b/>
        <w:bCs/>
      </w:rPr>
      <w:tblPr/>
      <w:tcPr>
        <w:tcBorders>
          <w:top w:val="double" w:sz="4" w:space="0" w:color="32819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2819F" w:themeColor="accent1"/>
          <w:right w:val="single" w:sz="4" w:space="0" w:color="32819F" w:themeColor="accent1"/>
        </w:tcBorders>
      </w:tcPr>
    </w:tblStylePr>
    <w:tblStylePr w:type="band1Horz">
      <w:tblPr/>
      <w:tcPr>
        <w:tcBorders>
          <w:top w:val="single" w:sz="4" w:space="0" w:color="32819F" w:themeColor="accent1"/>
          <w:bottom w:val="single" w:sz="4" w:space="0" w:color="32819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2819F" w:themeColor="accent1"/>
          <w:left w:val="nil"/>
        </w:tcBorders>
      </w:tcPr>
    </w:tblStylePr>
    <w:tblStylePr w:type="swCell">
      <w:tblPr/>
      <w:tcPr>
        <w:tcBorders>
          <w:top w:val="double" w:sz="4" w:space="0" w:color="32819F" w:themeColor="accent1"/>
          <w:right w:val="nil"/>
        </w:tcBorders>
      </w:tcPr>
    </w:tblStylePr>
  </w:style>
  <w:style w:type="character" w:customStyle="1" w:styleId="mark7rgrjvb3f">
    <w:name w:val="mark7rgrjvb3f"/>
    <w:basedOn w:val="DefaultParagraphFont"/>
    <w:rsid w:val="00F37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26581">
      <w:bodyDiv w:val="1"/>
      <w:marLeft w:val="0"/>
      <w:marRight w:val="0"/>
      <w:marTop w:val="0"/>
      <w:marBottom w:val="0"/>
      <w:divBdr>
        <w:top w:val="none" w:sz="0" w:space="0" w:color="auto"/>
        <w:left w:val="none" w:sz="0" w:space="0" w:color="auto"/>
        <w:bottom w:val="none" w:sz="0" w:space="0" w:color="auto"/>
        <w:right w:val="none" w:sz="0" w:space="0" w:color="auto"/>
      </w:divBdr>
    </w:div>
    <w:div w:id="780418444">
      <w:bodyDiv w:val="1"/>
      <w:marLeft w:val="0"/>
      <w:marRight w:val="0"/>
      <w:marTop w:val="0"/>
      <w:marBottom w:val="0"/>
      <w:divBdr>
        <w:top w:val="none" w:sz="0" w:space="0" w:color="auto"/>
        <w:left w:val="none" w:sz="0" w:space="0" w:color="auto"/>
        <w:bottom w:val="none" w:sz="0" w:space="0" w:color="auto"/>
        <w:right w:val="none" w:sz="0" w:space="0" w:color="auto"/>
      </w:divBdr>
    </w:div>
    <w:div w:id="1019744085">
      <w:bodyDiv w:val="1"/>
      <w:marLeft w:val="0"/>
      <w:marRight w:val="0"/>
      <w:marTop w:val="0"/>
      <w:marBottom w:val="0"/>
      <w:divBdr>
        <w:top w:val="none" w:sz="0" w:space="0" w:color="auto"/>
        <w:left w:val="none" w:sz="0" w:space="0" w:color="auto"/>
        <w:bottom w:val="none" w:sz="0" w:space="0" w:color="auto"/>
        <w:right w:val="none" w:sz="0" w:space="0" w:color="auto"/>
      </w:divBdr>
    </w:div>
    <w:div w:id="1037773615">
      <w:bodyDiv w:val="1"/>
      <w:marLeft w:val="0"/>
      <w:marRight w:val="0"/>
      <w:marTop w:val="0"/>
      <w:marBottom w:val="0"/>
      <w:divBdr>
        <w:top w:val="none" w:sz="0" w:space="0" w:color="auto"/>
        <w:left w:val="none" w:sz="0" w:space="0" w:color="auto"/>
        <w:bottom w:val="none" w:sz="0" w:space="0" w:color="auto"/>
        <w:right w:val="none" w:sz="0" w:space="0" w:color="auto"/>
      </w:divBdr>
    </w:div>
    <w:div w:id="1038967195">
      <w:bodyDiv w:val="1"/>
      <w:marLeft w:val="0"/>
      <w:marRight w:val="0"/>
      <w:marTop w:val="0"/>
      <w:marBottom w:val="0"/>
      <w:divBdr>
        <w:top w:val="none" w:sz="0" w:space="0" w:color="auto"/>
        <w:left w:val="none" w:sz="0" w:space="0" w:color="auto"/>
        <w:bottom w:val="none" w:sz="0" w:space="0" w:color="auto"/>
        <w:right w:val="none" w:sz="0" w:space="0" w:color="auto"/>
      </w:divBdr>
    </w:div>
    <w:div w:id="1429110646">
      <w:bodyDiv w:val="1"/>
      <w:marLeft w:val="0"/>
      <w:marRight w:val="0"/>
      <w:marTop w:val="0"/>
      <w:marBottom w:val="0"/>
      <w:divBdr>
        <w:top w:val="none" w:sz="0" w:space="0" w:color="auto"/>
        <w:left w:val="none" w:sz="0" w:space="0" w:color="auto"/>
        <w:bottom w:val="none" w:sz="0" w:space="0" w:color="auto"/>
        <w:right w:val="none" w:sz="0" w:space="0" w:color="auto"/>
      </w:divBdr>
    </w:div>
    <w:div w:id="1508473141">
      <w:bodyDiv w:val="1"/>
      <w:marLeft w:val="0"/>
      <w:marRight w:val="0"/>
      <w:marTop w:val="0"/>
      <w:marBottom w:val="0"/>
      <w:divBdr>
        <w:top w:val="none" w:sz="0" w:space="0" w:color="auto"/>
        <w:left w:val="none" w:sz="0" w:space="0" w:color="auto"/>
        <w:bottom w:val="none" w:sz="0" w:space="0" w:color="auto"/>
        <w:right w:val="none" w:sz="0" w:space="0" w:color="auto"/>
      </w:divBdr>
    </w:div>
    <w:div w:id="1748334121">
      <w:bodyDiv w:val="1"/>
      <w:marLeft w:val="0"/>
      <w:marRight w:val="0"/>
      <w:marTop w:val="0"/>
      <w:marBottom w:val="0"/>
      <w:divBdr>
        <w:top w:val="none" w:sz="0" w:space="0" w:color="auto"/>
        <w:left w:val="none" w:sz="0" w:space="0" w:color="auto"/>
        <w:bottom w:val="none" w:sz="0" w:space="0" w:color="auto"/>
        <w:right w:val="none" w:sz="0" w:space="0" w:color="auto"/>
      </w:divBdr>
    </w:div>
    <w:div w:id="213282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INetCache\Content.Outlook\VXOIS924\190531_Cover%20page%20no%20appendix_IG.dotx" TargetMode="External"/></Relationships>
</file>

<file path=word/theme/theme1.xml><?xml version="1.0" encoding="utf-8"?>
<a:theme xmlns:a="http://schemas.openxmlformats.org/drawingml/2006/main" name="Office Theme">
  <a:themeElements>
    <a:clrScheme name="JMAN Colour Palatte">
      <a:dk1>
        <a:srgbClr val="3B3838"/>
      </a:dk1>
      <a:lt1>
        <a:srgbClr val="FFFFFF"/>
      </a:lt1>
      <a:dk2>
        <a:srgbClr val="173845"/>
      </a:dk2>
      <a:lt2>
        <a:srgbClr val="EDEDED"/>
      </a:lt2>
      <a:accent1>
        <a:srgbClr val="32819F"/>
      </a:accent1>
      <a:accent2>
        <a:srgbClr val="25586D"/>
      </a:accent2>
      <a:accent3>
        <a:srgbClr val="6A8FA9"/>
      </a:accent3>
      <a:accent4>
        <a:srgbClr val="7F8FA9"/>
      </a:accent4>
      <a:accent5>
        <a:srgbClr val="81BDD5"/>
      </a:accent5>
      <a:accent6>
        <a:srgbClr val="189D84"/>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31BFE6CFC75B43A6082495BE648112" ma:contentTypeVersion="13" ma:contentTypeDescription="Create a new document." ma:contentTypeScope="" ma:versionID="dfa0f351ed353b59a601c78148e47f1c">
  <xsd:schema xmlns:xsd="http://www.w3.org/2001/XMLSchema" xmlns:xs="http://www.w3.org/2001/XMLSchema" xmlns:p="http://schemas.microsoft.com/office/2006/metadata/properties" xmlns:ns2="e1318c60-f3a0-4e5c-9a17-42210fe2b22f" xmlns:ns3="40ad2fda-042c-47ad-be10-c1393a1ec2a9" targetNamespace="http://schemas.microsoft.com/office/2006/metadata/properties" ma:root="true" ma:fieldsID="cd4e4a72223aca98518acece1c7f3f31" ns2:_="" ns3:_="">
    <xsd:import namespace="e1318c60-f3a0-4e5c-9a17-42210fe2b22f"/>
    <xsd:import namespace="40ad2fda-042c-47ad-be10-c1393a1ec2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18c60-f3a0-4e5c-9a17-42210fe2b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ad2fda-042c-47ad-be10-c1393a1ec2a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C3263-C7CB-4727-BB43-97888DC0F232}">
  <ds:schemaRefs>
    <ds:schemaRef ds:uri="http://schemas.microsoft.com/sharepoint/v3/contenttype/forms"/>
  </ds:schemaRefs>
</ds:datastoreItem>
</file>

<file path=customXml/itemProps2.xml><?xml version="1.0" encoding="utf-8"?>
<ds:datastoreItem xmlns:ds="http://schemas.openxmlformats.org/officeDocument/2006/customXml" ds:itemID="{64DD0C9F-604B-4B53-8F9A-DAB082394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18c60-f3a0-4e5c-9a17-42210fe2b22f"/>
    <ds:schemaRef ds:uri="40ad2fda-042c-47ad-be10-c1393a1ec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AB008B-EDD6-4153-8985-045E8A5FD1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8B140F-3851-A54B-B11D-203D66AC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190531_Cover page no appendix_IG</Template>
  <TotalTime>0</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Data Science – Problem 1: Customer Matching</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 Problem 1: Customer Matching</dc:title>
  <dc:subject>Document Title</dc:subject>
  <dc:creator>Windows User</dc:creator>
  <cp:lastModifiedBy>justin.d</cp:lastModifiedBy>
  <cp:revision>2</cp:revision>
  <cp:lastPrinted>2019-04-04T11:00:00Z</cp:lastPrinted>
  <dcterms:created xsi:type="dcterms:W3CDTF">2021-05-13T11:41:00Z</dcterms:created>
  <dcterms:modified xsi:type="dcterms:W3CDTF">2021-05-13T11:41:00Z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0x0101008631BFE6CFC75B43A6082495BE648112</vt:lpwstr>
  </property>
</Properties>
</file>